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 Bold" w:hAnsi="Arial Bold"/>
          <w:b/>
          <w:bCs/>
          <w:color w:val="74941F"/>
          <w:szCs w:val="40"/>
        </w:rPr>
        <w:id w:val="2343843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olor w:val="FFFFFF" w:themeColor="background1"/>
          <w:szCs w:val="96"/>
        </w:rPr>
      </w:sdtEndPr>
      <w:sdtContent>
        <w:p w:rsidR="00EB4001" w:rsidRDefault="00B54A34" w:rsidP="002C5293">
          <w:r>
            <w:rPr>
              <w:noProof/>
              <w:lang w:eastAsia="en-US"/>
            </w:rPr>
            <w:pict>
              <v:group id="_x0000_s1026" style="position:absolute;margin-left:1696.1pt;margin-top:0;width:238.05pt;height:848.6pt;z-index:251657213;mso-width-percent:400;mso-position-horizontal:right;mso-position-horizontal-relative:page;mso-position-vertical:top;mso-position-vertical-relative:page;mso-width-percent:4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74941f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7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EB4001" w:rsidRPr="00DD3140" w:rsidRDefault="00DD3140" w:rsidP="00800AEF">
                        <w:r>
                          <w:t>v</w:t>
                        </w:r>
                        <w:r w:rsidRPr="00DD3140">
                          <w:t>2.1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EB4001" w:rsidRPr="00EB4001" w:rsidRDefault="00EB4001" w:rsidP="00EB4001">
                        <w:pPr>
                          <w:pStyle w:val="Pieddepage"/>
                          <w:pBdr>
                            <w:top w:val="single" w:sz="4" w:space="1" w:color="FFFFFF" w:themeColor="background1"/>
                          </w:pBdr>
                          <w:rPr>
                            <w:color w:val="FFFFFF" w:themeColor="background1"/>
                          </w:rPr>
                        </w:pPr>
                        <w:r w:rsidRPr="00EB4001">
                          <w:rPr>
                            <w:color w:val="FFFFFF" w:themeColor="background1"/>
                          </w:rPr>
                          <w:t>Tyneo Consulting - Société à responsabilité limitée au capital de 5 000,00 Euros - 788 450 393 RCS Créteil</w:t>
                        </w:r>
                      </w:p>
                      <w:p w:rsidR="00EB4001" w:rsidRPr="00EB4001" w:rsidRDefault="00EB4001" w:rsidP="00EB4001">
                        <w:pPr>
                          <w:pStyle w:val="Pieddepage"/>
                          <w:pBdr>
                            <w:top w:val="single" w:sz="4" w:space="1" w:color="FFFFFF" w:themeColor="background1"/>
                          </w:pBdr>
                          <w:rPr>
                            <w:color w:val="FFFFFF" w:themeColor="background1"/>
                          </w:rPr>
                        </w:pPr>
                        <w:r w:rsidRPr="00EB4001">
                          <w:rPr>
                            <w:color w:val="FFFFFF" w:themeColor="background1"/>
                          </w:rPr>
                          <w:t xml:space="preserve">www.tyneo-consulting.fr - 12, rue des Bleuets - 94600 Choisy Le Roi - France 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D25E0" w:rsidRDefault="00EB4001" w:rsidP="002C5293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-378460</wp:posOffset>
                </wp:positionH>
                <wp:positionV relativeFrom="margin">
                  <wp:posOffset>4995545</wp:posOffset>
                </wp:positionV>
                <wp:extent cx="4023360" cy="1539875"/>
                <wp:effectExtent l="19050" t="0" r="0" b="0"/>
                <wp:wrapSquare wrapText="bothSides"/>
                <wp:docPr id="1" name="Image 9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3360" cy="153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margin">
                  <wp:posOffset>2150110</wp:posOffset>
                </wp:positionV>
                <wp:extent cx="1600200" cy="1133475"/>
                <wp:effectExtent l="19050" t="0" r="0" b="0"/>
                <wp:wrapSquare wrapText="bothSides"/>
                <wp:docPr id="3" name="Image 86" descr="image3048-1-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 descr="image3048-1-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 l="2513" r="482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54A34">
            <w:rPr>
              <w:noProof/>
              <w:lang w:eastAsia="en-US"/>
            </w:rPr>
            <w:pict>
              <v:rect id="_x0000_s1032" style="position:absolute;margin-left:0;margin-top:210.5pt;width:595.25pt;height:108.25pt;z-index:251658238;mso-top-percent:250;mso-position-horizontal:left;mso-position-horizontal-relative:page;mso-position-vertical-relative:page;mso-top-percent:250;v-text-anchor:middle" o:allowincell="f" fillcolor="#089" stroked="f" strokecolor="white [3212]" strokeweight="1pt">
                <v:fill color2="#365f91 [2404]"/>
                <v:shadow color="#d8d8d8 [2732]" offset="3pt,3pt" offset2="2pt,2pt"/>
                <v:textbox style="mso-next-textbox:#_x0000_s1032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96"/>
                          <w:szCs w:val="72"/>
                        </w:rPr>
                        <w:alias w:val="Titre"/>
                        <w:id w:val="278343721"/>
                        <w:placeholder>
                          <w:docPart w:val="CC6DC4F832F142518FB732773A7775E7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B4001" w:rsidRPr="00DD3140" w:rsidRDefault="00DD3140">
                          <w:pPr>
                            <w:pStyle w:val="Sansinterligne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 w:rsidRPr="00DD314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96"/>
                              <w:szCs w:val="72"/>
                            </w:rPr>
                            <w:t>Installation Guide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br w:type="page"/>
          </w:r>
        </w:p>
      </w:sdtContent>
    </w:sdt>
    <w:p w:rsidR="00EB4001" w:rsidRDefault="00DD3140" w:rsidP="005D25E0">
      <w:pPr>
        <w:pStyle w:val="Titre1"/>
      </w:pPr>
      <w:r>
        <w:lastRenderedPageBreak/>
        <w:t>Procédure d’installation</w:t>
      </w:r>
    </w:p>
    <w:p w:rsidR="005D25E0" w:rsidRDefault="00DD3140" w:rsidP="005D25E0">
      <w:pPr>
        <w:pStyle w:val="Titre2"/>
      </w:pPr>
      <w:r>
        <w:t>Base de données SQL</w:t>
      </w:r>
    </w:p>
    <w:p w:rsidR="00800AEF" w:rsidRDefault="00800AEF" w:rsidP="00800AEF">
      <w:pP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</w:pPr>
      <w:hyperlink r:id="rId10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u w:val="single"/>
            <w:shd w:val="clear" w:color="auto" w:fill="E5E5E5"/>
          </w:rPr>
          <w:t>ALTER</w:t>
        </w:r>
        <w:r>
          <w:rPr>
            <w:rStyle w:val="apple-converted-space"/>
            <w:rFonts w:ascii="Arial" w:hAnsi="Arial" w:cs="Arial"/>
            <w:color w:val="235A81"/>
            <w:sz w:val="21"/>
            <w:szCs w:val="21"/>
            <w:u w:val="single"/>
            <w:shd w:val="clear" w:color="auto" w:fill="E5E5E5"/>
          </w:rPr>
          <w:t> </w:t>
        </w:r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u w:val="single"/>
            <w:shd w:val="clear" w:color="auto" w:fill="E5E5E5"/>
          </w:rPr>
          <w:t>TABLE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`training`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ADD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`published`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9900"/>
          <w:sz w:val="21"/>
          <w:szCs w:val="21"/>
          <w:shd w:val="clear" w:color="auto" w:fill="E5E5E5"/>
        </w:rPr>
        <w:t>BOOLEAN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1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u w:val="single"/>
            <w:shd w:val="clear" w:color="auto" w:fill="E5E5E5"/>
          </w:rPr>
          <w:t>NOT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COMMENT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 xml:space="preserve">'Should 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be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 xml:space="preserve"> visible on the web site'</w:t>
      </w:r>
    </w:p>
    <w:p w:rsidR="00800AEF" w:rsidRDefault="002E7E04" w:rsidP="00800AEF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12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u w:val="single"/>
            <w:shd w:val="clear" w:color="auto" w:fill="E5E5E5"/>
          </w:rPr>
          <w:t>UPDATE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`training`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3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u w:val="single"/>
            <w:shd w:val="clear" w:color="auto" w:fill="E5E5E5"/>
          </w:rPr>
          <w:t>SET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published</w:t>
      </w:r>
      <w:proofErr w:type="spell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4" w:tgtFrame="mysql_doc" w:history="1">
        <w:r>
          <w:rPr>
            <w:rStyle w:val="syntaxpunct"/>
            <w:rFonts w:ascii="Arial" w:hAnsi="Arial" w:cs="Arial"/>
            <w:color w:val="FF00FF"/>
            <w:sz w:val="21"/>
            <w:szCs w:val="21"/>
            <w:shd w:val="clear" w:color="auto" w:fill="E5E5E5"/>
          </w:rPr>
          <w:t>=</w:t>
        </w:r>
      </w:hyperlink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</w:t>
      </w:r>
    </w:p>
    <w:p w:rsidR="002E7E04" w:rsidRPr="00800AEF" w:rsidRDefault="002E7E04" w:rsidP="002C5293"/>
    <w:sectPr w:rsidR="002E7E04" w:rsidRPr="00800AEF" w:rsidSect="00EB4001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24" w:right="1106" w:bottom="1418" w:left="1080" w:header="89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F57" w:rsidRDefault="006E5F57" w:rsidP="00800AEF">
      <w:r>
        <w:separator/>
      </w:r>
    </w:p>
  </w:endnote>
  <w:endnote w:type="continuationSeparator" w:id="0">
    <w:p w:rsidR="006E5F57" w:rsidRDefault="006E5F57" w:rsidP="00800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AF" w:rsidRDefault="009978AF" w:rsidP="009978AF">
    <w:pPr>
      <w:pStyle w:val="Pieddepage"/>
    </w:pPr>
    <w:r>
      <w:t>Tyneo Consulting - Société à responsabilité limitée au capital de 5 000,00 Euros - 788 450 393 RCS Créteil</w:t>
    </w:r>
  </w:p>
  <w:p w:rsidR="009978AF" w:rsidRPr="007107F4" w:rsidRDefault="009978AF" w:rsidP="009978AF">
    <w:pPr>
      <w:pStyle w:val="Pieddepage"/>
    </w:pPr>
    <w:r>
      <w:t xml:space="preserve">www.tyneo-consulting.fr - 12, rue des Bleuets - </w:t>
    </w:r>
    <w:r w:rsidRPr="007107F4">
      <w:t>9</w:t>
    </w:r>
    <w:r>
      <w:t>4600 Choisy Le Roi</w:t>
    </w:r>
    <w:r w:rsidRPr="007107F4">
      <w:t xml:space="preserve"> </w:t>
    </w:r>
    <w:r>
      <w:t>-</w:t>
    </w:r>
    <w:r w:rsidRPr="007107F4">
      <w:t xml:space="preserve"> </w:t>
    </w:r>
    <w:r>
      <w:t xml:space="preserve">France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BA" w:rsidRPr="00EB4001" w:rsidRDefault="007F1DBA" w:rsidP="00EB4001">
    <w:pPr>
      <w:pStyle w:val="Pieddepage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F57" w:rsidRDefault="006E5F57" w:rsidP="00800AEF">
      <w:r>
        <w:separator/>
      </w:r>
    </w:p>
  </w:footnote>
  <w:footnote w:type="continuationSeparator" w:id="0">
    <w:p w:rsidR="006E5F57" w:rsidRDefault="006E5F57" w:rsidP="00800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7C" w:rsidRDefault="000A3936" w:rsidP="00800AEF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AF" w:rsidRPr="006B5B50" w:rsidRDefault="009B6C20" w:rsidP="00800AEF">
    <w:pPr>
      <w:rPr>
        <w:lang w:val="en-US"/>
      </w:rPr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685800</wp:posOffset>
          </wp:positionH>
          <wp:positionV relativeFrom="margin">
            <wp:posOffset>-730250</wp:posOffset>
          </wp:positionV>
          <wp:extent cx="926465" cy="654050"/>
          <wp:effectExtent l="19050" t="0" r="6985" b="0"/>
          <wp:wrapSquare wrapText="bothSides"/>
          <wp:docPr id="95" name="Image 95" descr="image3048-1-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5" descr="image3048-1-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13" r="48224"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654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54A34">
      <w:rPr>
        <w:noProof/>
      </w:rPr>
      <w:pict>
        <v:shapetype id="_x0000_t135" coordsize="21600,21600" o:spt="135" path="m10800,qx21600,10800,10800,21600l,21600,,xe">
          <v:stroke joinstyle="miter"/>
          <v:path gradientshapeok="t" o:connecttype="rect" textboxrect="0,3163,18437,18437"/>
        </v:shapetype>
        <v:shape id="_x0000_s2144" type="#_x0000_t135" style="position:absolute;margin-left:6.45pt;margin-top:-46.2pt;width:64.5pt;height:58.2pt;z-index:251656192;mso-position-horizontal-relative:text;mso-position-vertical-relative:text" stroked="f"/>
      </w:pict>
    </w:r>
    <w:r w:rsidR="00B54A34">
      <w:rPr>
        <w:noProof/>
      </w:rPr>
      <w:pict>
        <v:rect id="_x0000_s2142" style="position:absolute;margin-left:7.05pt;margin-top:-44.5pt;width:533.85pt;height:51pt;z-index:251654144;mso-position-horizontal-relative:text;mso-position-vertical-relative:text" fillcolor="#089" strokecolor="#089">
          <w10:wrap type="square"/>
        </v:rect>
      </w:pict>
    </w:r>
    <w:r w:rsidR="002351D0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-506095</wp:posOffset>
          </wp:positionH>
          <wp:positionV relativeFrom="margin">
            <wp:posOffset>-652780</wp:posOffset>
          </wp:positionV>
          <wp:extent cx="1238885" cy="474980"/>
          <wp:effectExtent l="19050" t="0" r="0" b="0"/>
          <wp:wrapSquare wrapText="bothSides"/>
          <wp:docPr id="97" name="Image 9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AF" w:rsidRDefault="00B54A34">
    <w:pPr>
      <w:pStyle w:val="En-tte"/>
    </w:pPr>
    <w:r>
      <w:rPr>
        <w:noProof/>
      </w:rPr>
      <w:pict>
        <v:shapetype id="_x0000_t135" coordsize="21600,21600" o:spt="135" path="m10800,qx21600,10800,10800,21600l,21600,,xe">
          <v:stroke joinstyle="miter"/>
          <v:path gradientshapeok="t" o:connecttype="rect" textboxrect="0,3163,18437,18437"/>
        </v:shapetype>
        <v:shape id="_x0000_s2137" type="#_x0000_t135" style="position:absolute;margin-left:12.75pt;margin-top:-46.2pt;width:64.5pt;height:58.2pt;z-index:251660288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D3A"/>
    <w:multiLevelType w:val="hybridMultilevel"/>
    <w:tmpl w:val="534E5F1A"/>
    <w:lvl w:ilvl="0" w:tplc="1CAC5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4E99"/>
    <w:multiLevelType w:val="hybridMultilevel"/>
    <w:tmpl w:val="1506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13788"/>
    <w:multiLevelType w:val="hybridMultilevel"/>
    <w:tmpl w:val="5456E04E"/>
    <w:lvl w:ilvl="0" w:tplc="1BD4E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4987"/>
    <w:multiLevelType w:val="hybridMultilevel"/>
    <w:tmpl w:val="2690C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035AE"/>
    <w:multiLevelType w:val="hybridMultilevel"/>
    <w:tmpl w:val="0BB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7F7D"/>
    <w:multiLevelType w:val="hybridMultilevel"/>
    <w:tmpl w:val="6B24CDA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AE152F"/>
    <w:multiLevelType w:val="hybridMultilevel"/>
    <w:tmpl w:val="EB8A9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012F3"/>
    <w:multiLevelType w:val="hybridMultilevel"/>
    <w:tmpl w:val="3EC8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06B4E"/>
    <w:multiLevelType w:val="hybridMultilevel"/>
    <w:tmpl w:val="B808A584"/>
    <w:lvl w:ilvl="0" w:tplc="081692A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01489"/>
    <w:multiLevelType w:val="multilevel"/>
    <w:tmpl w:val="35127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872"/>
        </w:tabs>
        <w:ind w:left="1872" w:hanging="432"/>
      </w:pPr>
      <w:rPr>
        <w:sz w:val="27"/>
        <w:szCs w:val="27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10">
    <w:nsid w:val="332A19A8"/>
    <w:multiLevelType w:val="hybridMultilevel"/>
    <w:tmpl w:val="785CC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56904"/>
    <w:multiLevelType w:val="hybridMultilevel"/>
    <w:tmpl w:val="AE78AE48"/>
    <w:lvl w:ilvl="0" w:tplc="0002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C237D"/>
    <w:multiLevelType w:val="hybridMultilevel"/>
    <w:tmpl w:val="3B9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03620"/>
    <w:multiLevelType w:val="hybridMultilevel"/>
    <w:tmpl w:val="62A865E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8E2EA1"/>
    <w:multiLevelType w:val="hybridMultilevel"/>
    <w:tmpl w:val="C234C684"/>
    <w:lvl w:ilvl="0" w:tplc="974E0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923A3"/>
    <w:multiLevelType w:val="multilevel"/>
    <w:tmpl w:val="9B44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935FFF"/>
    <w:multiLevelType w:val="hybridMultilevel"/>
    <w:tmpl w:val="1D00CB6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245D67"/>
    <w:multiLevelType w:val="hybridMultilevel"/>
    <w:tmpl w:val="BD8406CC"/>
    <w:lvl w:ilvl="0" w:tplc="EE803FDE">
      <w:start w:val="78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D3665"/>
    <w:multiLevelType w:val="multilevel"/>
    <w:tmpl w:val="EE3A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7412B7"/>
    <w:multiLevelType w:val="hybridMultilevel"/>
    <w:tmpl w:val="7706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9"/>
  </w:num>
  <w:num w:numId="5">
    <w:abstractNumId w:val="4"/>
  </w:num>
  <w:num w:numId="6">
    <w:abstractNumId w:val="1"/>
  </w:num>
  <w:num w:numId="7">
    <w:abstractNumId w:val="12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8"/>
  </w:num>
  <w:num w:numId="18">
    <w:abstractNumId w:val="11"/>
  </w:num>
  <w:num w:numId="19">
    <w:abstractNumId w:val="16"/>
  </w:num>
  <w:num w:numId="20">
    <w:abstractNumId w:val="18"/>
  </w:num>
  <w:num w:numId="21">
    <w:abstractNumId w:val="15"/>
  </w:num>
  <w:num w:numId="22">
    <w:abstractNumId w:val="5"/>
  </w:num>
  <w:num w:numId="23">
    <w:abstractNumId w:val="13"/>
  </w:num>
  <w:num w:numId="24">
    <w:abstractNumId w:val="6"/>
  </w:num>
  <w:num w:numId="25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9458">
      <o:colormru v:ext="edit" colors="#c5007b,#bc7482,#933,#d1a3a3,#8a344b,#089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800AEF"/>
    <w:rsid w:val="00000033"/>
    <w:rsid w:val="0000034A"/>
    <w:rsid w:val="00000FFC"/>
    <w:rsid w:val="000017DB"/>
    <w:rsid w:val="00003BC5"/>
    <w:rsid w:val="00004BB2"/>
    <w:rsid w:val="000056D0"/>
    <w:rsid w:val="00006889"/>
    <w:rsid w:val="00006E01"/>
    <w:rsid w:val="00007FB4"/>
    <w:rsid w:val="00010168"/>
    <w:rsid w:val="00010643"/>
    <w:rsid w:val="00010863"/>
    <w:rsid w:val="00011267"/>
    <w:rsid w:val="00011656"/>
    <w:rsid w:val="00012D2B"/>
    <w:rsid w:val="00012FB4"/>
    <w:rsid w:val="0001308B"/>
    <w:rsid w:val="000142B7"/>
    <w:rsid w:val="0001538C"/>
    <w:rsid w:val="00015F5A"/>
    <w:rsid w:val="00017736"/>
    <w:rsid w:val="00017C8B"/>
    <w:rsid w:val="000208A6"/>
    <w:rsid w:val="0002129F"/>
    <w:rsid w:val="0002197B"/>
    <w:rsid w:val="00021BB2"/>
    <w:rsid w:val="00022508"/>
    <w:rsid w:val="000228A0"/>
    <w:rsid w:val="000239E9"/>
    <w:rsid w:val="00024566"/>
    <w:rsid w:val="000247C5"/>
    <w:rsid w:val="00025AB0"/>
    <w:rsid w:val="000262C2"/>
    <w:rsid w:val="00026647"/>
    <w:rsid w:val="00031B5D"/>
    <w:rsid w:val="00032ADB"/>
    <w:rsid w:val="00033A27"/>
    <w:rsid w:val="0003671A"/>
    <w:rsid w:val="00036E3E"/>
    <w:rsid w:val="00037000"/>
    <w:rsid w:val="00040D1F"/>
    <w:rsid w:val="000422C1"/>
    <w:rsid w:val="0004328B"/>
    <w:rsid w:val="00043FB1"/>
    <w:rsid w:val="00044241"/>
    <w:rsid w:val="000456D3"/>
    <w:rsid w:val="00045CC7"/>
    <w:rsid w:val="000465FE"/>
    <w:rsid w:val="000506E1"/>
    <w:rsid w:val="00050821"/>
    <w:rsid w:val="000521F9"/>
    <w:rsid w:val="00053E18"/>
    <w:rsid w:val="0005520D"/>
    <w:rsid w:val="000556B8"/>
    <w:rsid w:val="00057512"/>
    <w:rsid w:val="000575F6"/>
    <w:rsid w:val="00057751"/>
    <w:rsid w:val="00060AFE"/>
    <w:rsid w:val="0006176D"/>
    <w:rsid w:val="00061DB6"/>
    <w:rsid w:val="00061DF3"/>
    <w:rsid w:val="0006229B"/>
    <w:rsid w:val="00062775"/>
    <w:rsid w:val="00063775"/>
    <w:rsid w:val="00064F4D"/>
    <w:rsid w:val="00065EB8"/>
    <w:rsid w:val="0006608E"/>
    <w:rsid w:val="00067E8E"/>
    <w:rsid w:val="00070EA0"/>
    <w:rsid w:val="000717FE"/>
    <w:rsid w:val="00071857"/>
    <w:rsid w:val="000727DC"/>
    <w:rsid w:val="0007433C"/>
    <w:rsid w:val="000756F4"/>
    <w:rsid w:val="000767DC"/>
    <w:rsid w:val="000776B9"/>
    <w:rsid w:val="0007788A"/>
    <w:rsid w:val="00085371"/>
    <w:rsid w:val="00085EA7"/>
    <w:rsid w:val="000879CE"/>
    <w:rsid w:val="000936AF"/>
    <w:rsid w:val="00093EBD"/>
    <w:rsid w:val="00096086"/>
    <w:rsid w:val="00096778"/>
    <w:rsid w:val="000971A6"/>
    <w:rsid w:val="000A0309"/>
    <w:rsid w:val="000A0A06"/>
    <w:rsid w:val="000A21C8"/>
    <w:rsid w:val="000A232A"/>
    <w:rsid w:val="000A32BE"/>
    <w:rsid w:val="000A3936"/>
    <w:rsid w:val="000A3CAE"/>
    <w:rsid w:val="000A3E8A"/>
    <w:rsid w:val="000A4021"/>
    <w:rsid w:val="000A52A0"/>
    <w:rsid w:val="000A72F2"/>
    <w:rsid w:val="000B060C"/>
    <w:rsid w:val="000B10EC"/>
    <w:rsid w:val="000B3891"/>
    <w:rsid w:val="000B481D"/>
    <w:rsid w:val="000B56D7"/>
    <w:rsid w:val="000B6D77"/>
    <w:rsid w:val="000B7FB2"/>
    <w:rsid w:val="000B7FEF"/>
    <w:rsid w:val="000C1200"/>
    <w:rsid w:val="000C2C7E"/>
    <w:rsid w:val="000C2D5C"/>
    <w:rsid w:val="000C3932"/>
    <w:rsid w:val="000C42CC"/>
    <w:rsid w:val="000C48D8"/>
    <w:rsid w:val="000C5BDA"/>
    <w:rsid w:val="000C66A0"/>
    <w:rsid w:val="000D0404"/>
    <w:rsid w:val="000D0BE5"/>
    <w:rsid w:val="000D102E"/>
    <w:rsid w:val="000D24D7"/>
    <w:rsid w:val="000D3AA8"/>
    <w:rsid w:val="000D5C3F"/>
    <w:rsid w:val="000D65EC"/>
    <w:rsid w:val="000D741C"/>
    <w:rsid w:val="000E06D4"/>
    <w:rsid w:val="000E0C49"/>
    <w:rsid w:val="000E2613"/>
    <w:rsid w:val="000E2DFC"/>
    <w:rsid w:val="000E3D78"/>
    <w:rsid w:val="000E4EB7"/>
    <w:rsid w:val="000E52C8"/>
    <w:rsid w:val="000E56BC"/>
    <w:rsid w:val="000E791D"/>
    <w:rsid w:val="000E7B43"/>
    <w:rsid w:val="000F15F3"/>
    <w:rsid w:val="000F16C0"/>
    <w:rsid w:val="000F2373"/>
    <w:rsid w:val="000F23C9"/>
    <w:rsid w:val="000F2EAE"/>
    <w:rsid w:val="000F3AFD"/>
    <w:rsid w:val="000F493D"/>
    <w:rsid w:val="000F5009"/>
    <w:rsid w:val="000F5310"/>
    <w:rsid w:val="000F59E5"/>
    <w:rsid w:val="000F5A44"/>
    <w:rsid w:val="000F5AED"/>
    <w:rsid w:val="000F5B7A"/>
    <w:rsid w:val="000F6A05"/>
    <w:rsid w:val="0010028F"/>
    <w:rsid w:val="001021A3"/>
    <w:rsid w:val="00102C74"/>
    <w:rsid w:val="00102EB3"/>
    <w:rsid w:val="00104813"/>
    <w:rsid w:val="00104F40"/>
    <w:rsid w:val="00105758"/>
    <w:rsid w:val="00106448"/>
    <w:rsid w:val="00107073"/>
    <w:rsid w:val="0010723E"/>
    <w:rsid w:val="00107490"/>
    <w:rsid w:val="001103EB"/>
    <w:rsid w:val="00112859"/>
    <w:rsid w:val="0011403A"/>
    <w:rsid w:val="0011486C"/>
    <w:rsid w:val="00116CE0"/>
    <w:rsid w:val="001202AF"/>
    <w:rsid w:val="00120938"/>
    <w:rsid w:val="00121825"/>
    <w:rsid w:val="00123B26"/>
    <w:rsid w:val="00127DFA"/>
    <w:rsid w:val="001333A5"/>
    <w:rsid w:val="0013461B"/>
    <w:rsid w:val="00134B15"/>
    <w:rsid w:val="00135920"/>
    <w:rsid w:val="0013594C"/>
    <w:rsid w:val="00136DE1"/>
    <w:rsid w:val="001406A0"/>
    <w:rsid w:val="00140AB0"/>
    <w:rsid w:val="00140EBA"/>
    <w:rsid w:val="00140FC0"/>
    <w:rsid w:val="00141066"/>
    <w:rsid w:val="00142375"/>
    <w:rsid w:val="0014264B"/>
    <w:rsid w:val="0014269D"/>
    <w:rsid w:val="00143364"/>
    <w:rsid w:val="0014498F"/>
    <w:rsid w:val="001459B1"/>
    <w:rsid w:val="00145E1D"/>
    <w:rsid w:val="00146D15"/>
    <w:rsid w:val="00146DC6"/>
    <w:rsid w:val="001470A8"/>
    <w:rsid w:val="00150F47"/>
    <w:rsid w:val="0015167A"/>
    <w:rsid w:val="00152819"/>
    <w:rsid w:val="001532BF"/>
    <w:rsid w:val="00156358"/>
    <w:rsid w:val="00156C9A"/>
    <w:rsid w:val="0015717F"/>
    <w:rsid w:val="001575D9"/>
    <w:rsid w:val="00157CE8"/>
    <w:rsid w:val="001615FC"/>
    <w:rsid w:val="00162990"/>
    <w:rsid w:val="00165824"/>
    <w:rsid w:val="00165A9B"/>
    <w:rsid w:val="00172F3D"/>
    <w:rsid w:val="00173841"/>
    <w:rsid w:val="00174110"/>
    <w:rsid w:val="00174951"/>
    <w:rsid w:val="00175516"/>
    <w:rsid w:val="001762D9"/>
    <w:rsid w:val="00177D52"/>
    <w:rsid w:val="00181957"/>
    <w:rsid w:val="00182A0C"/>
    <w:rsid w:val="00184045"/>
    <w:rsid w:val="001841AC"/>
    <w:rsid w:val="00184D97"/>
    <w:rsid w:val="00187D7E"/>
    <w:rsid w:val="0019158B"/>
    <w:rsid w:val="0019222B"/>
    <w:rsid w:val="001923F3"/>
    <w:rsid w:val="00192D6A"/>
    <w:rsid w:val="00193CB5"/>
    <w:rsid w:val="00194CC5"/>
    <w:rsid w:val="001971E4"/>
    <w:rsid w:val="001978ED"/>
    <w:rsid w:val="001A071B"/>
    <w:rsid w:val="001A0DBA"/>
    <w:rsid w:val="001A1A05"/>
    <w:rsid w:val="001A3864"/>
    <w:rsid w:val="001A3EEE"/>
    <w:rsid w:val="001A4536"/>
    <w:rsid w:val="001A4705"/>
    <w:rsid w:val="001A582D"/>
    <w:rsid w:val="001A76BD"/>
    <w:rsid w:val="001B0283"/>
    <w:rsid w:val="001B2C78"/>
    <w:rsid w:val="001B3F22"/>
    <w:rsid w:val="001B5333"/>
    <w:rsid w:val="001B6251"/>
    <w:rsid w:val="001B6531"/>
    <w:rsid w:val="001B7C55"/>
    <w:rsid w:val="001C0A98"/>
    <w:rsid w:val="001C1014"/>
    <w:rsid w:val="001C2173"/>
    <w:rsid w:val="001C4155"/>
    <w:rsid w:val="001C736D"/>
    <w:rsid w:val="001D0AD1"/>
    <w:rsid w:val="001D200B"/>
    <w:rsid w:val="001D2FF3"/>
    <w:rsid w:val="001D32D9"/>
    <w:rsid w:val="001D443F"/>
    <w:rsid w:val="001D6A7E"/>
    <w:rsid w:val="001D7663"/>
    <w:rsid w:val="001D7A89"/>
    <w:rsid w:val="001E11CD"/>
    <w:rsid w:val="001E1AA0"/>
    <w:rsid w:val="001E1BF7"/>
    <w:rsid w:val="001E29F2"/>
    <w:rsid w:val="001E2DE5"/>
    <w:rsid w:val="001E6648"/>
    <w:rsid w:val="001F0DDF"/>
    <w:rsid w:val="001F0E09"/>
    <w:rsid w:val="001F10EF"/>
    <w:rsid w:val="001F142D"/>
    <w:rsid w:val="001F14F2"/>
    <w:rsid w:val="001F1713"/>
    <w:rsid w:val="001F1AE2"/>
    <w:rsid w:val="001F21A6"/>
    <w:rsid w:val="001F2FEF"/>
    <w:rsid w:val="001F3A2D"/>
    <w:rsid w:val="001F3BCF"/>
    <w:rsid w:val="001F41E2"/>
    <w:rsid w:val="001F710F"/>
    <w:rsid w:val="001F75F3"/>
    <w:rsid w:val="00201A93"/>
    <w:rsid w:val="00202C5F"/>
    <w:rsid w:val="00202D17"/>
    <w:rsid w:val="00203649"/>
    <w:rsid w:val="00203950"/>
    <w:rsid w:val="00205702"/>
    <w:rsid w:val="002058F0"/>
    <w:rsid w:val="00207A30"/>
    <w:rsid w:val="002108D5"/>
    <w:rsid w:val="00210D67"/>
    <w:rsid w:val="0021108E"/>
    <w:rsid w:val="0021385A"/>
    <w:rsid w:val="0021498B"/>
    <w:rsid w:val="00215635"/>
    <w:rsid w:val="0022068A"/>
    <w:rsid w:val="00222A3B"/>
    <w:rsid w:val="002230C5"/>
    <w:rsid w:val="00224574"/>
    <w:rsid w:val="00225CAB"/>
    <w:rsid w:val="0022648B"/>
    <w:rsid w:val="0022783E"/>
    <w:rsid w:val="002332DC"/>
    <w:rsid w:val="0023379A"/>
    <w:rsid w:val="00234298"/>
    <w:rsid w:val="002343FE"/>
    <w:rsid w:val="0023476F"/>
    <w:rsid w:val="00234893"/>
    <w:rsid w:val="002351D0"/>
    <w:rsid w:val="00235FF8"/>
    <w:rsid w:val="002371C2"/>
    <w:rsid w:val="0023773E"/>
    <w:rsid w:val="0024024D"/>
    <w:rsid w:val="00240EEE"/>
    <w:rsid w:val="00241B60"/>
    <w:rsid w:val="0024289B"/>
    <w:rsid w:val="0024598C"/>
    <w:rsid w:val="002467AB"/>
    <w:rsid w:val="002502D9"/>
    <w:rsid w:val="002530FE"/>
    <w:rsid w:val="002535F1"/>
    <w:rsid w:val="00253F2F"/>
    <w:rsid w:val="002540E4"/>
    <w:rsid w:val="002547BB"/>
    <w:rsid w:val="00255D1E"/>
    <w:rsid w:val="002562FA"/>
    <w:rsid w:val="00256C22"/>
    <w:rsid w:val="00257267"/>
    <w:rsid w:val="0026160B"/>
    <w:rsid w:val="002636A0"/>
    <w:rsid w:val="002639BA"/>
    <w:rsid w:val="00265659"/>
    <w:rsid w:val="00266438"/>
    <w:rsid w:val="00267666"/>
    <w:rsid w:val="002702ED"/>
    <w:rsid w:val="002707DE"/>
    <w:rsid w:val="00271245"/>
    <w:rsid w:val="00272258"/>
    <w:rsid w:val="00273DB0"/>
    <w:rsid w:val="00274ADD"/>
    <w:rsid w:val="002761F4"/>
    <w:rsid w:val="00283AB3"/>
    <w:rsid w:val="00283B7A"/>
    <w:rsid w:val="00284342"/>
    <w:rsid w:val="00284A6F"/>
    <w:rsid w:val="002852D2"/>
    <w:rsid w:val="00285388"/>
    <w:rsid w:val="00286946"/>
    <w:rsid w:val="002876A6"/>
    <w:rsid w:val="00287C22"/>
    <w:rsid w:val="002912E1"/>
    <w:rsid w:val="00291EDA"/>
    <w:rsid w:val="00293E64"/>
    <w:rsid w:val="00295DDD"/>
    <w:rsid w:val="002961C4"/>
    <w:rsid w:val="0029758B"/>
    <w:rsid w:val="00297F50"/>
    <w:rsid w:val="002A0744"/>
    <w:rsid w:val="002A0A13"/>
    <w:rsid w:val="002A0B8B"/>
    <w:rsid w:val="002A1222"/>
    <w:rsid w:val="002A1CF6"/>
    <w:rsid w:val="002A235C"/>
    <w:rsid w:val="002A2579"/>
    <w:rsid w:val="002A2FC7"/>
    <w:rsid w:val="002A336A"/>
    <w:rsid w:val="002A3AF8"/>
    <w:rsid w:val="002A3E7C"/>
    <w:rsid w:val="002A53CE"/>
    <w:rsid w:val="002A558A"/>
    <w:rsid w:val="002B06F7"/>
    <w:rsid w:val="002B0EAA"/>
    <w:rsid w:val="002B1394"/>
    <w:rsid w:val="002B2AE0"/>
    <w:rsid w:val="002B2D59"/>
    <w:rsid w:val="002B386D"/>
    <w:rsid w:val="002B3D82"/>
    <w:rsid w:val="002B5B38"/>
    <w:rsid w:val="002B5CC0"/>
    <w:rsid w:val="002B7EC0"/>
    <w:rsid w:val="002C01C8"/>
    <w:rsid w:val="002C2187"/>
    <w:rsid w:val="002C26AA"/>
    <w:rsid w:val="002C2968"/>
    <w:rsid w:val="002C404D"/>
    <w:rsid w:val="002C4B44"/>
    <w:rsid w:val="002C4CF9"/>
    <w:rsid w:val="002C5293"/>
    <w:rsid w:val="002C5414"/>
    <w:rsid w:val="002C7D2C"/>
    <w:rsid w:val="002D0B55"/>
    <w:rsid w:val="002D1255"/>
    <w:rsid w:val="002D2656"/>
    <w:rsid w:val="002D6A6A"/>
    <w:rsid w:val="002D6E21"/>
    <w:rsid w:val="002D6F60"/>
    <w:rsid w:val="002E1D27"/>
    <w:rsid w:val="002E2DEC"/>
    <w:rsid w:val="002E303A"/>
    <w:rsid w:val="002E3183"/>
    <w:rsid w:val="002E3C1D"/>
    <w:rsid w:val="002E513E"/>
    <w:rsid w:val="002E7E04"/>
    <w:rsid w:val="002F1848"/>
    <w:rsid w:val="002F2C09"/>
    <w:rsid w:val="002F2CE1"/>
    <w:rsid w:val="002F5831"/>
    <w:rsid w:val="002F621D"/>
    <w:rsid w:val="002F7680"/>
    <w:rsid w:val="00301C3B"/>
    <w:rsid w:val="003020A8"/>
    <w:rsid w:val="0030252E"/>
    <w:rsid w:val="00302C4C"/>
    <w:rsid w:val="00303793"/>
    <w:rsid w:val="00304791"/>
    <w:rsid w:val="0030484A"/>
    <w:rsid w:val="0030488A"/>
    <w:rsid w:val="003049E6"/>
    <w:rsid w:val="0030655F"/>
    <w:rsid w:val="003100ED"/>
    <w:rsid w:val="00310990"/>
    <w:rsid w:val="00311290"/>
    <w:rsid w:val="003130BE"/>
    <w:rsid w:val="00314371"/>
    <w:rsid w:val="003145E8"/>
    <w:rsid w:val="00314A50"/>
    <w:rsid w:val="00316B93"/>
    <w:rsid w:val="00321009"/>
    <w:rsid w:val="003214E3"/>
    <w:rsid w:val="003218B2"/>
    <w:rsid w:val="003224C6"/>
    <w:rsid w:val="00322611"/>
    <w:rsid w:val="003236B2"/>
    <w:rsid w:val="00323763"/>
    <w:rsid w:val="00325C5D"/>
    <w:rsid w:val="00330614"/>
    <w:rsid w:val="00331F97"/>
    <w:rsid w:val="0033259A"/>
    <w:rsid w:val="00332A5B"/>
    <w:rsid w:val="00332C59"/>
    <w:rsid w:val="00332FCC"/>
    <w:rsid w:val="003344EF"/>
    <w:rsid w:val="00334935"/>
    <w:rsid w:val="00334EA6"/>
    <w:rsid w:val="00336536"/>
    <w:rsid w:val="00337EA4"/>
    <w:rsid w:val="00341646"/>
    <w:rsid w:val="0034289D"/>
    <w:rsid w:val="00343E1C"/>
    <w:rsid w:val="0034428D"/>
    <w:rsid w:val="00344CB2"/>
    <w:rsid w:val="0034518C"/>
    <w:rsid w:val="003451D7"/>
    <w:rsid w:val="003453D7"/>
    <w:rsid w:val="00346494"/>
    <w:rsid w:val="0034665A"/>
    <w:rsid w:val="003476DB"/>
    <w:rsid w:val="00350221"/>
    <w:rsid w:val="00350BB8"/>
    <w:rsid w:val="00350BDC"/>
    <w:rsid w:val="00350DCF"/>
    <w:rsid w:val="00352F45"/>
    <w:rsid w:val="00353A82"/>
    <w:rsid w:val="00354131"/>
    <w:rsid w:val="003560E0"/>
    <w:rsid w:val="00356FA4"/>
    <w:rsid w:val="00357722"/>
    <w:rsid w:val="00357843"/>
    <w:rsid w:val="003609BE"/>
    <w:rsid w:val="0036375B"/>
    <w:rsid w:val="00363E22"/>
    <w:rsid w:val="00364D5C"/>
    <w:rsid w:val="00365728"/>
    <w:rsid w:val="0036767A"/>
    <w:rsid w:val="00371FF6"/>
    <w:rsid w:val="003736DA"/>
    <w:rsid w:val="00374124"/>
    <w:rsid w:val="0037524B"/>
    <w:rsid w:val="00376DA5"/>
    <w:rsid w:val="00376FC6"/>
    <w:rsid w:val="003773BC"/>
    <w:rsid w:val="00380FB2"/>
    <w:rsid w:val="00381522"/>
    <w:rsid w:val="0038349F"/>
    <w:rsid w:val="00383F45"/>
    <w:rsid w:val="003854D6"/>
    <w:rsid w:val="0038598E"/>
    <w:rsid w:val="00386951"/>
    <w:rsid w:val="00392676"/>
    <w:rsid w:val="0039429C"/>
    <w:rsid w:val="0039502E"/>
    <w:rsid w:val="003952CB"/>
    <w:rsid w:val="00396E28"/>
    <w:rsid w:val="00397AA9"/>
    <w:rsid w:val="003A1114"/>
    <w:rsid w:val="003A21BA"/>
    <w:rsid w:val="003A5AA0"/>
    <w:rsid w:val="003A78E9"/>
    <w:rsid w:val="003B01FA"/>
    <w:rsid w:val="003B09C7"/>
    <w:rsid w:val="003B1794"/>
    <w:rsid w:val="003B4E82"/>
    <w:rsid w:val="003B55AF"/>
    <w:rsid w:val="003B680B"/>
    <w:rsid w:val="003B6B9E"/>
    <w:rsid w:val="003C2317"/>
    <w:rsid w:val="003C28D7"/>
    <w:rsid w:val="003C6C40"/>
    <w:rsid w:val="003C6EF1"/>
    <w:rsid w:val="003C7562"/>
    <w:rsid w:val="003D0300"/>
    <w:rsid w:val="003D07E6"/>
    <w:rsid w:val="003D158B"/>
    <w:rsid w:val="003D2387"/>
    <w:rsid w:val="003D2AE2"/>
    <w:rsid w:val="003D4315"/>
    <w:rsid w:val="003D53FA"/>
    <w:rsid w:val="003D6EED"/>
    <w:rsid w:val="003E027C"/>
    <w:rsid w:val="003E1CBF"/>
    <w:rsid w:val="003E3A27"/>
    <w:rsid w:val="003E43DB"/>
    <w:rsid w:val="003E5279"/>
    <w:rsid w:val="003E6779"/>
    <w:rsid w:val="003E6F59"/>
    <w:rsid w:val="003E76C1"/>
    <w:rsid w:val="003E7D5B"/>
    <w:rsid w:val="003E7F5B"/>
    <w:rsid w:val="003F0872"/>
    <w:rsid w:val="003F0D39"/>
    <w:rsid w:val="003F1B6B"/>
    <w:rsid w:val="003F282A"/>
    <w:rsid w:val="003F2C80"/>
    <w:rsid w:val="003F34B9"/>
    <w:rsid w:val="003F384D"/>
    <w:rsid w:val="003F481C"/>
    <w:rsid w:val="003F58FB"/>
    <w:rsid w:val="003F6197"/>
    <w:rsid w:val="003F6410"/>
    <w:rsid w:val="003F744C"/>
    <w:rsid w:val="0040055D"/>
    <w:rsid w:val="00400F0B"/>
    <w:rsid w:val="0040150E"/>
    <w:rsid w:val="00401902"/>
    <w:rsid w:val="00404369"/>
    <w:rsid w:val="00406B37"/>
    <w:rsid w:val="004072B9"/>
    <w:rsid w:val="00410932"/>
    <w:rsid w:val="0041382E"/>
    <w:rsid w:val="0041514D"/>
    <w:rsid w:val="00415A9E"/>
    <w:rsid w:val="00415FB2"/>
    <w:rsid w:val="0041667F"/>
    <w:rsid w:val="0042007C"/>
    <w:rsid w:val="00422BE5"/>
    <w:rsid w:val="00422D91"/>
    <w:rsid w:val="00423EAB"/>
    <w:rsid w:val="00423EAC"/>
    <w:rsid w:val="00425C17"/>
    <w:rsid w:val="00426045"/>
    <w:rsid w:val="00426A8B"/>
    <w:rsid w:val="00426BA1"/>
    <w:rsid w:val="00431A09"/>
    <w:rsid w:val="00431AB9"/>
    <w:rsid w:val="0043234F"/>
    <w:rsid w:val="004328D4"/>
    <w:rsid w:val="00432CDA"/>
    <w:rsid w:val="00433145"/>
    <w:rsid w:val="00433450"/>
    <w:rsid w:val="004359F8"/>
    <w:rsid w:val="00436DA6"/>
    <w:rsid w:val="00437453"/>
    <w:rsid w:val="004377DB"/>
    <w:rsid w:val="004379ED"/>
    <w:rsid w:val="00437A20"/>
    <w:rsid w:val="00437E1E"/>
    <w:rsid w:val="00440AAF"/>
    <w:rsid w:val="00440D72"/>
    <w:rsid w:val="00441D4E"/>
    <w:rsid w:val="0044215E"/>
    <w:rsid w:val="004425C7"/>
    <w:rsid w:val="00443E67"/>
    <w:rsid w:val="00446350"/>
    <w:rsid w:val="00446D4B"/>
    <w:rsid w:val="004472A6"/>
    <w:rsid w:val="00447AA2"/>
    <w:rsid w:val="00450B03"/>
    <w:rsid w:val="00451288"/>
    <w:rsid w:val="004514DD"/>
    <w:rsid w:val="00452F70"/>
    <w:rsid w:val="0045442B"/>
    <w:rsid w:val="00455796"/>
    <w:rsid w:val="00455849"/>
    <w:rsid w:val="00455E33"/>
    <w:rsid w:val="00461987"/>
    <w:rsid w:val="00461C50"/>
    <w:rsid w:val="00462B9D"/>
    <w:rsid w:val="004632D7"/>
    <w:rsid w:val="00464A29"/>
    <w:rsid w:val="00464F43"/>
    <w:rsid w:val="004655F5"/>
    <w:rsid w:val="004666A5"/>
    <w:rsid w:val="00466903"/>
    <w:rsid w:val="004677C8"/>
    <w:rsid w:val="00467A5B"/>
    <w:rsid w:val="004726CB"/>
    <w:rsid w:val="00472874"/>
    <w:rsid w:val="00472A1E"/>
    <w:rsid w:val="004730A4"/>
    <w:rsid w:val="004733E7"/>
    <w:rsid w:val="00473B40"/>
    <w:rsid w:val="004746D6"/>
    <w:rsid w:val="004817B4"/>
    <w:rsid w:val="0048479F"/>
    <w:rsid w:val="00484998"/>
    <w:rsid w:val="00484AD2"/>
    <w:rsid w:val="0048623B"/>
    <w:rsid w:val="0049072B"/>
    <w:rsid w:val="00490E93"/>
    <w:rsid w:val="00492095"/>
    <w:rsid w:val="004922B3"/>
    <w:rsid w:val="00492BE5"/>
    <w:rsid w:val="00492FD8"/>
    <w:rsid w:val="00493665"/>
    <w:rsid w:val="004978C7"/>
    <w:rsid w:val="004A04FA"/>
    <w:rsid w:val="004A0EBC"/>
    <w:rsid w:val="004A15F9"/>
    <w:rsid w:val="004A18A6"/>
    <w:rsid w:val="004A222D"/>
    <w:rsid w:val="004A253A"/>
    <w:rsid w:val="004A2D8B"/>
    <w:rsid w:val="004A41CB"/>
    <w:rsid w:val="004A6E8F"/>
    <w:rsid w:val="004B127C"/>
    <w:rsid w:val="004B5D43"/>
    <w:rsid w:val="004C05C1"/>
    <w:rsid w:val="004C23A0"/>
    <w:rsid w:val="004C3789"/>
    <w:rsid w:val="004C44C3"/>
    <w:rsid w:val="004C4A35"/>
    <w:rsid w:val="004C4B98"/>
    <w:rsid w:val="004C4CB3"/>
    <w:rsid w:val="004C539F"/>
    <w:rsid w:val="004C600D"/>
    <w:rsid w:val="004C6CDD"/>
    <w:rsid w:val="004D2051"/>
    <w:rsid w:val="004D25CB"/>
    <w:rsid w:val="004D2BA3"/>
    <w:rsid w:val="004D2F40"/>
    <w:rsid w:val="004D408A"/>
    <w:rsid w:val="004D57C9"/>
    <w:rsid w:val="004E0B25"/>
    <w:rsid w:val="004E30D4"/>
    <w:rsid w:val="004E3123"/>
    <w:rsid w:val="004E4ABF"/>
    <w:rsid w:val="004E4B67"/>
    <w:rsid w:val="004E59F5"/>
    <w:rsid w:val="004E6E97"/>
    <w:rsid w:val="004E72B8"/>
    <w:rsid w:val="004F09C8"/>
    <w:rsid w:val="004F136F"/>
    <w:rsid w:val="004F1C69"/>
    <w:rsid w:val="004F3596"/>
    <w:rsid w:val="004F37A2"/>
    <w:rsid w:val="004F6DBF"/>
    <w:rsid w:val="00501924"/>
    <w:rsid w:val="005020B8"/>
    <w:rsid w:val="00502C84"/>
    <w:rsid w:val="005035F0"/>
    <w:rsid w:val="00503CAA"/>
    <w:rsid w:val="005054E5"/>
    <w:rsid w:val="00506106"/>
    <w:rsid w:val="005068E4"/>
    <w:rsid w:val="0050732A"/>
    <w:rsid w:val="0051000E"/>
    <w:rsid w:val="005115C8"/>
    <w:rsid w:val="00513061"/>
    <w:rsid w:val="00513E7F"/>
    <w:rsid w:val="005173AD"/>
    <w:rsid w:val="005173DD"/>
    <w:rsid w:val="00521066"/>
    <w:rsid w:val="0052115E"/>
    <w:rsid w:val="0052134E"/>
    <w:rsid w:val="00522205"/>
    <w:rsid w:val="0052378D"/>
    <w:rsid w:val="00524E45"/>
    <w:rsid w:val="00525C0F"/>
    <w:rsid w:val="00525C98"/>
    <w:rsid w:val="00525D00"/>
    <w:rsid w:val="00527C91"/>
    <w:rsid w:val="0053064F"/>
    <w:rsid w:val="005309E4"/>
    <w:rsid w:val="00531579"/>
    <w:rsid w:val="005315AC"/>
    <w:rsid w:val="005323FD"/>
    <w:rsid w:val="0053277D"/>
    <w:rsid w:val="00533861"/>
    <w:rsid w:val="005351ED"/>
    <w:rsid w:val="00535FCB"/>
    <w:rsid w:val="0053762D"/>
    <w:rsid w:val="005379FD"/>
    <w:rsid w:val="00541C42"/>
    <w:rsid w:val="00544F99"/>
    <w:rsid w:val="0054726B"/>
    <w:rsid w:val="00547A99"/>
    <w:rsid w:val="0055012E"/>
    <w:rsid w:val="00552E1B"/>
    <w:rsid w:val="00555247"/>
    <w:rsid w:val="00555C17"/>
    <w:rsid w:val="00555DEB"/>
    <w:rsid w:val="00556930"/>
    <w:rsid w:val="005574E5"/>
    <w:rsid w:val="005575D6"/>
    <w:rsid w:val="00557F1A"/>
    <w:rsid w:val="0056164A"/>
    <w:rsid w:val="0056177B"/>
    <w:rsid w:val="00561D63"/>
    <w:rsid w:val="005623D6"/>
    <w:rsid w:val="005630E0"/>
    <w:rsid w:val="00565BEF"/>
    <w:rsid w:val="00566F1B"/>
    <w:rsid w:val="0057106E"/>
    <w:rsid w:val="00571B44"/>
    <w:rsid w:val="00571ED7"/>
    <w:rsid w:val="005740F8"/>
    <w:rsid w:val="005800EC"/>
    <w:rsid w:val="005852B5"/>
    <w:rsid w:val="00585775"/>
    <w:rsid w:val="005870C6"/>
    <w:rsid w:val="00587926"/>
    <w:rsid w:val="00590AC8"/>
    <w:rsid w:val="005913E9"/>
    <w:rsid w:val="0059348C"/>
    <w:rsid w:val="00593596"/>
    <w:rsid w:val="0059391E"/>
    <w:rsid w:val="00593A5F"/>
    <w:rsid w:val="00594D24"/>
    <w:rsid w:val="00596078"/>
    <w:rsid w:val="0059738E"/>
    <w:rsid w:val="005A2459"/>
    <w:rsid w:val="005A3C18"/>
    <w:rsid w:val="005A45D9"/>
    <w:rsid w:val="005A56A7"/>
    <w:rsid w:val="005A5BCD"/>
    <w:rsid w:val="005A7F6F"/>
    <w:rsid w:val="005B0BA7"/>
    <w:rsid w:val="005B10B1"/>
    <w:rsid w:val="005B1531"/>
    <w:rsid w:val="005B25D8"/>
    <w:rsid w:val="005B2AF1"/>
    <w:rsid w:val="005B51DB"/>
    <w:rsid w:val="005B7AB3"/>
    <w:rsid w:val="005B7C5B"/>
    <w:rsid w:val="005B7F22"/>
    <w:rsid w:val="005C0179"/>
    <w:rsid w:val="005C0254"/>
    <w:rsid w:val="005C110D"/>
    <w:rsid w:val="005C1535"/>
    <w:rsid w:val="005C17AD"/>
    <w:rsid w:val="005C33EB"/>
    <w:rsid w:val="005C3AE9"/>
    <w:rsid w:val="005C4EC1"/>
    <w:rsid w:val="005C5632"/>
    <w:rsid w:val="005C58BB"/>
    <w:rsid w:val="005C5A39"/>
    <w:rsid w:val="005C5C1A"/>
    <w:rsid w:val="005C5E97"/>
    <w:rsid w:val="005C607C"/>
    <w:rsid w:val="005C64B3"/>
    <w:rsid w:val="005C6DF5"/>
    <w:rsid w:val="005D0246"/>
    <w:rsid w:val="005D0E6F"/>
    <w:rsid w:val="005D0ED1"/>
    <w:rsid w:val="005D18D7"/>
    <w:rsid w:val="005D25E0"/>
    <w:rsid w:val="005D36C9"/>
    <w:rsid w:val="005D3AAE"/>
    <w:rsid w:val="005D4187"/>
    <w:rsid w:val="005D4B4C"/>
    <w:rsid w:val="005E7108"/>
    <w:rsid w:val="005E748A"/>
    <w:rsid w:val="005F1F2A"/>
    <w:rsid w:val="005F334F"/>
    <w:rsid w:val="005F5660"/>
    <w:rsid w:val="005F5AAF"/>
    <w:rsid w:val="005F683A"/>
    <w:rsid w:val="006001F0"/>
    <w:rsid w:val="006006DF"/>
    <w:rsid w:val="006025C4"/>
    <w:rsid w:val="00603B3A"/>
    <w:rsid w:val="00605DA0"/>
    <w:rsid w:val="00606503"/>
    <w:rsid w:val="006078A1"/>
    <w:rsid w:val="00611813"/>
    <w:rsid w:val="00611CF8"/>
    <w:rsid w:val="006120EB"/>
    <w:rsid w:val="00612625"/>
    <w:rsid w:val="0061407E"/>
    <w:rsid w:val="006166B8"/>
    <w:rsid w:val="006208FB"/>
    <w:rsid w:val="00621243"/>
    <w:rsid w:val="0062462C"/>
    <w:rsid w:val="006254C8"/>
    <w:rsid w:val="00627440"/>
    <w:rsid w:val="00627890"/>
    <w:rsid w:val="0063027B"/>
    <w:rsid w:val="00630E12"/>
    <w:rsid w:val="0063114B"/>
    <w:rsid w:val="00633ADF"/>
    <w:rsid w:val="006341E5"/>
    <w:rsid w:val="00634B8B"/>
    <w:rsid w:val="006351C5"/>
    <w:rsid w:val="00636546"/>
    <w:rsid w:val="00636569"/>
    <w:rsid w:val="00641390"/>
    <w:rsid w:val="00641C48"/>
    <w:rsid w:val="00642E52"/>
    <w:rsid w:val="00646FAD"/>
    <w:rsid w:val="00647B9D"/>
    <w:rsid w:val="00647EE7"/>
    <w:rsid w:val="00651D38"/>
    <w:rsid w:val="00653930"/>
    <w:rsid w:val="00655498"/>
    <w:rsid w:val="00655CD2"/>
    <w:rsid w:val="00660AC0"/>
    <w:rsid w:val="006623EB"/>
    <w:rsid w:val="00662B4A"/>
    <w:rsid w:val="00662D3A"/>
    <w:rsid w:val="0066336A"/>
    <w:rsid w:val="00663CEB"/>
    <w:rsid w:val="00664D31"/>
    <w:rsid w:val="00665C5E"/>
    <w:rsid w:val="00667DC7"/>
    <w:rsid w:val="00667EF6"/>
    <w:rsid w:val="00670351"/>
    <w:rsid w:val="0067184A"/>
    <w:rsid w:val="00671BDD"/>
    <w:rsid w:val="00672C9D"/>
    <w:rsid w:val="00672FE3"/>
    <w:rsid w:val="0067402B"/>
    <w:rsid w:val="006741B3"/>
    <w:rsid w:val="00674ABA"/>
    <w:rsid w:val="006759AF"/>
    <w:rsid w:val="00676277"/>
    <w:rsid w:val="006764B9"/>
    <w:rsid w:val="00677542"/>
    <w:rsid w:val="00677940"/>
    <w:rsid w:val="006802F5"/>
    <w:rsid w:val="00681E3B"/>
    <w:rsid w:val="00681E69"/>
    <w:rsid w:val="00681FA9"/>
    <w:rsid w:val="006824AC"/>
    <w:rsid w:val="0068370F"/>
    <w:rsid w:val="0068383E"/>
    <w:rsid w:val="00684552"/>
    <w:rsid w:val="00685F89"/>
    <w:rsid w:val="0068622E"/>
    <w:rsid w:val="006924C0"/>
    <w:rsid w:val="0069296B"/>
    <w:rsid w:val="006932E3"/>
    <w:rsid w:val="006947CB"/>
    <w:rsid w:val="00695366"/>
    <w:rsid w:val="00695653"/>
    <w:rsid w:val="006979D9"/>
    <w:rsid w:val="00697E46"/>
    <w:rsid w:val="006A03EB"/>
    <w:rsid w:val="006A0A8B"/>
    <w:rsid w:val="006A1194"/>
    <w:rsid w:val="006A469D"/>
    <w:rsid w:val="006A4D12"/>
    <w:rsid w:val="006A5A0C"/>
    <w:rsid w:val="006A644F"/>
    <w:rsid w:val="006A6B94"/>
    <w:rsid w:val="006A7FD0"/>
    <w:rsid w:val="006B0151"/>
    <w:rsid w:val="006B01E5"/>
    <w:rsid w:val="006B06B0"/>
    <w:rsid w:val="006B1AE7"/>
    <w:rsid w:val="006B2466"/>
    <w:rsid w:val="006B28D4"/>
    <w:rsid w:val="006B2A3C"/>
    <w:rsid w:val="006B2CAD"/>
    <w:rsid w:val="006B3866"/>
    <w:rsid w:val="006B46DB"/>
    <w:rsid w:val="006B55CD"/>
    <w:rsid w:val="006B5B50"/>
    <w:rsid w:val="006B7117"/>
    <w:rsid w:val="006B7FBE"/>
    <w:rsid w:val="006C0DEC"/>
    <w:rsid w:val="006C1B70"/>
    <w:rsid w:val="006C1BB3"/>
    <w:rsid w:val="006C31BB"/>
    <w:rsid w:val="006C45E6"/>
    <w:rsid w:val="006C52CD"/>
    <w:rsid w:val="006C6E22"/>
    <w:rsid w:val="006C7970"/>
    <w:rsid w:val="006D2034"/>
    <w:rsid w:val="006D327C"/>
    <w:rsid w:val="006D3DCD"/>
    <w:rsid w:val="006D4106"/>
    <w:rsid w:val="006D51C5"/>
    <w:rsid w:val="006D59F2"/>
    <w:rsid w:val="006D5EDB"/>
    <w:rsid w:val="006E06B3"/>
    <w:rsid w:val="006E0838"/>
    <w:rsid w:val="006E3B22"/>
    <w:rsid w:val="006E4FE6"/>
    <w:rsid w:val="006E5F57"/>
    <w:rsid w:val="006E687E"/>
    <w:rsid w:val="006E6CC6"/>
    <w:rsid w:val="006E722D"/>
    <w:rsid w:val="006E7C45"/>
    <w:rsid w:val="006F1264"/>
    <w:rsid w:val="006F1920"/>
    <w:rsid w:val="006F2788"/>
    <w:rsid w:val="006F2998"/>
    <w:rsid w:val="006F3BC0"/>
    <w:rsid w:val="006F61CB"/>
    <w:rsid w:val="006F6988"/>
    <w:rsid w:val="006F7B4F"/>
    <w:rsid w:val="00700B63"/>
    <w:rsid w:val="00701E7D"/>
    <w:rsid w:val="00702416"/>
    <w:rsid w:val="0070283C"/>
    <w:rsid w:val="00703395"/>
    <w:rsid w:val="007034E6"/>
    <w:rsid w:val="00703D96"/>
    <w:rsid w:val="00705710"/>
    <w:rsid w:val="00705820"/>
    <w:rsid w:val="007059BB"/>
    <w:rsid w:val="00707C23"/>
    <w:rsid w:val="007107F4"/>
    <w:rsid w:val="0071223B"/>
    <w:rsid w:val="007123E7"/>
    <w:rsid w:val="00712416"/>
    <w:rsid w:val="007125B6"/>
    <w:rsid w:val="00715468"/>
    <w:rsid w:val="007156FD"/>
    <w:rsid w:val="00715842"/>
    <w:rsid w:val="00716B63"/>
    <w:rsid w:val="007212A8"/>
    <w:rsid w:val="0072187E"/>
    <w:rsid w:val="00725F3B"/>
    <w:rsid w:val="00726DB8"/>
    <w:rsid w:val="0072724F"/>
    <w:rsid w:val="00727B16"/>
    <w:rsid w:val="00730842"/>
    <w:rsid w:val="007317E1"/>
    <w:rsid w:val="00731840"/>
    <w:rsid w:val="00732F51"/>
    <w:rsid w:val="00733A9A"/>
    <w:rsid w:val="00734F0B"/>
    <w:rsid w:val="007355A6"/>
    <w:rsid w:val="00737A70"/>
    <w:rsid w:val="007421FA"/>
    <w:rsid w:val="00742769"/>
    <w:rsid w:val="00742F40"/>
    <w:rsid w:val="00744775"/>
    <w:rsid w:val="00747088"/>
    <w:rsid w:val="00747340"/>
    <w:rsid w:val="00750C43"/>
    <w:rsid w:val="007519FC"/>
    <w:rsid w:val="00751A84"/>
    <w:rsid w:val="00755FEF"/>
    <w:rsid w:val="00763AC6"/>
    <w:rsid w:val="00765A79"/>
    <w:rsid w:val="00770072"/>
    <w:rsid w:val="00770090"/>
    <w:rsid w:val="0077035B"/>
    <w:rsid w:val="00770C27"/>
    <w:rsid w:val="00771358"/>
    <w:rsid w:val="00774694"/>
    <w:rsid w:val="00774AA4"/>
    <w:rsid w:val="007754C8"/>
    <w:rsid w:val="00776475"/>
    <w:rsid w:val="00777C77"/>
    <w:rsid w:val="0078004F"/>
    <w:rsid w:val="00780A09"/>
    <w:rsid w:val="00780EF1"/>
    <w:rsid w:val="00781CB4"/>
    <w:rsid w:val="007829AC"/>
    <w:rsid w:val="007862C6"/>
    <w:rsid w:val="007873B0"/>
    <w:rsid w:val="0079131E"/>
    <w:rsid w:val="007914B3"/>
    <w:rsid w:val="007931B9"/>
    <w:rsid w:val="007934A8"/>
    <w:rsid w:val="00796224"/>
    <w:rsid w:val="007A2A25"/>
    <w:rsid w:val="007A356A"/>
    <w:rsid w:val="007A4E55"/>
    <w:rsid w:val="007A4F04"/>
    <w:rsid w:val="007A6AA9"/>
    <w:rsid w:val="007A7FC8"/>
    <w:rsid w:val="007B077D"/>
    <w:rsid w:val="007B472B"/>
    <w:rsid w:val="007B6B95"/>
    <w:rsid w:val="007B7849"/>
    <w:rsid w:val="007C009B"/>
    <w:rsid w:val="007C0141"/>
    <w:rsid w:val="007C06E7"/>
    <w:rsid w:val="007C072D"/>
    <w:rsid w:val="007C098D"/>
    <w:rsid w:val="007C2C57"/>
    <w:rsid w:val="007C4B69"/>
    <w:rsid w:val="007C4E04"/>
    <w:rsid w:val="007C63C3"/>
    <w:rsid w:val="007C670D"/>
    <w:rsid w:val="007C6D25"/>
    <w:rsid w:val="007C7121"/>
    <w:rsid w:val="007C74E2"/>
    <w:rsid w:val="007D0462"/>
    <w:rsid w:val="007D0B82"/>
    <w:rsid w:val="007D27A9"/>
    <w:rsid w:val="007D2D95"/>
    <w:rsid w:val="007D31E0"/>
    <w:rsid w:val="007D4267"/>
    <w:rsid w:val="007D6128"/>
    <w:rsid w:val="007D62C5"/>
    <w:rsid w:val="007D62EC"/>
    <w:rsid w:val="007D69DB"/>
    <w:rsid w:val="007E0EE9"/>
    <w:rsid w:val="007E19DD"/>
    <w:rsid w:val="007E2221"/>
    <w:rsid w:val="007E4718"/>
    <w:rsid w:val="007E54E7"/>
    <w:rsid w:val="007E6F8D"/>
    <w:rsid w:val="007F0E86"/>
    <w:rsid w:val="007F1DBA"/>
    <w:rsid w:val="007F23A3"/>
    <w:rsid w:val="007F2F55"/>
    <w:rsid w:val="007F32D0"/>
    <w:rsid w:val="007F37CA"/>
    <w:rsid w:val="007F4A45"/>
    <w:rsid w:val="007F55AA"/>
    <w:rsid w:val="007F7503"/>
    <w:rsid w:val="007F7554"/>
    <w:rsid w:val="00800AEF"/>
    <w:rsid w:val="00800D72"/>
    <w:rsid w:val="008010C4"/>
    <w:rsid w:val="008016FD"/>
    <w:rsid w:val="00801A9E"/>
    <w:rsid w:val="00801CC3"/>
    <w:rsid w:val="008030E9"/>
    <w:rsid w:val="008041AE"/>
    <w:rsid w:val="008050A9"/>
    <w:rsid w:val="008077A2"/>
    <w:rsid w:val="008078A7"/>
    <w:rsid w:val="008079CD"/>
    <w:rsid w:val="00807DA3"/>
    <w:rsid w:val="00807DFC"/>
    <w:rsid w:val="00810616"/>
    <w:rsid w:val="00811054"/>
    <w:rsid w:val="0081146C"/>
    <w:rsid w:val="00811557"/>
    <w:rsid w:val="00812148"/>
    <w:rsid w:val="00812E6B"/>
    <w:rsid w:val="00813041"/>
    <w:rsid w:val="00814E1A"/>
    <w:rsid w:val="00817120"/>
    <w:rsid w:val="00817F29"/>
    <w:rsid w:val="0082000E"/>
    <w:rsid w:val="0082079F"/>
    <w:rsid w:val="00821257"/>
    <w:rsid w:val="00821874"/>
    <w:rsid w:val="008220F9"/>
    <w:rsid w:val="008226C1"/>
    <w:rsid w:val="008234E7"/>
    <w:rsid w:val="008235BA"/>
    <w:rsid w:val="0082447D"/>
    <w:rsid w:val="00825702"/>
    <w:rsid w:val="008263D5"/>
    <w:rsid w:val="00827222"/>
    <w:rsid w:val="00827CDC"/>
    <w:rsid w:val="00830683"/>
    <w:rsid w:val="00831A53"/>
    <w:rsid w:val="00831E76"/>
    <w:rsid w:val="0083238A"/>
    <w:rsid w:val="00833D4C"/>
    <w:rsid w:val="00833D61"/>
    <w:rsid w:val="008344B6"/>
    <w:rsid w:val="00836370"/>
    <w:rsid w:val="008379AB"/>
    <w:rsid w:val="0084457E"/>
    <w:rsid w:val="0084567D"/>
    <w:rsid w:val="00845D23"/>
    <w:rsid w:val="00845DCE"/>
    <w:rsid w:val="00846B6C"/>
    <w:rsid w:val="00846D07"/>
    <w:rsid w:val="00846ED3"/>
    <w:rsid w:val="00847B5C"/>
    <w:rsid w:val="00850078"/>
    <w:rsid w:val="00851073"/>
    <w:rsid w:val="00854FBD"/>
    <w:rsid w:val="008554B4"/>
    <w:rsid w:val="00855939"/>
    <w:rsid w:val="00855CF8"/>
    <w:rsid w:val="00855D23"/>
    <w:rsid w:val="0085617C"/>
    <w:rsid w:val="008564D8"/>
    <w:rsid w:val="00856ED8"/>
    <w:rsid w:val="00860BA1"/>
    <w:rsid w:val="00860E9B"/>
    <w:rsid w:val="0086534F"/>
    <w:rsid w:val="00865780"/>
    <w:rsid w:val="00865BE7"/>
    <w:rsid w:val="0086718B"/>
    <w:rsid w:val="008675D6"/>
    <w:rsid w:val="00870ECD"/>
    <w:rsid w:val="00870FD5"/>
    <w:rsid w:val="00871F32"/>
    <w:rsid w:val="0087294F"/>
    <w:rsid w:val="0087325C"/>
    <w:rsid w:val="0087447A"/>
    <w:rsid w:val="00875DF1"/>
    <w:rsid w:val="00876DA0"/>
    <w:rsid w:val="00877CCF"/>
    <w:rsid w:val="0088030F"/>
    <w:rsid w:val="00880E32"/>
    <w:rsid w:val="008821C4"/>
    <w:rsid w:val="0088234C"/>
    <w:rsid w:val="0088312F"/>
    <w:rsid w:val="00883B5A"/>
    <w:rsid w:val="00884862"/>
    <w:rsid w:val="008853B1"/>
    <w:rsid w:val="00885B42"/>
    <w:rsid w:val="008874C9"/>
    <w:rsid w:val="008904CE"/>
    <w:rsid w:val="00892130"/>
    <w:rsid w:val="008927D2"/>
    <w:rsid w:val="0089348B"/>
    <w:rsid w:val="008940CA"/>
    <w:rsid w:val="00894835"/>
    <w:rsid w:val="0089608C"/>
    <w:rsid w:val="008A084F"/>
    <w:rsid w:val="008A3235"/>
    <w:rsid w:val="008A3E8C"/>
    <w:rsid w:val="008A5AD5"/>
    <w:rsid w:val="008A66CE"/>
    <w:rsid w:val="008A7FEE"/>
    <w:rsid w:val="008B0AC1"/>
    <w:rsid w:val="008B137B"/>
    <w:rsid w:val="008B152E"/>
    <w:rsid w:val="008B1DCC"/>
    <w:rsid w:val="008B4133"/>
    <w:rsid w:val="008C29CA"/>
    <w:rsid w:val="008C2E7F"/>
    <w:rsid w:val="008C50EB"/>
    <w:rsid w:val="008C7FA8"/>
    <w:rsid w:val="008D2B53"/>
    <w:rsid w:val="008D3245"/>
    <w:rsid w:val="008D40DA"/>
    <w:rsid w:val="008D6980"/>
    <w:rsid w:val="008D6FE0"/>
    <w:rsid w:val="008D78BF"/>
    <w:rsid w:val="008E2EBF"/>
    <w:rsid w:val="008E3AC7"/>
    <w:rsid w:val="008E4506"/>
    <w:rsid w:val="008E4A8C"/>
    <w:rsid w:val="008E5D03"/>
    <w:rsid w:val="008E5FBC"/>
    <w:rsid w:val="008E6EE2"/>
    <w:rsid w:val="008F1DBF"/>
    <w:rsid w:val="008F26BD"/>
    <w:rsid w:val="008F2C28"/>
    <w:rsid w:val="008F31AC"/>
    <w:rsid w:val="008F612F"/>
    <w:rsid w:val="00900D05"/>
    <w:rsid w:val="00901E0F"/>
    <w:rsid w:val="00902810"/>
    <w:rsid w:val="00902C4D"/>
    <w:rsid w:val="0090342A"/>
    <w:rsid w:val="00904362"/>
    <w:rsid w:val="009066B9"/>
    <w:rsid w:val="00906D89"/>
    <w:rsid w:val="00910455"/>
    <w:rsid w:val="00910AFB"/>
    <w:rsid w:val="00910F76"/>
    <w:rsid w:val="00914B7F"/>
    <w:rsid w:val="00915374"/>
    <w:rsid w:val="00917486"/>
    <w:rsid w:val="00920941"/>
    <w:rsid w:val="00920A2C"/>
    <w:rsid w:val="00921DE6"/>
    <w:rsid w:val="00924F96"/>
    <w:rsid w:val="00926D9E"/>
    <w:rsid w:val="009308DD"/>
    <w:rsid w:val="00935DDD"/>
    <w:rsid w:val="009370F4"/>
    <w:rsid w:val="009376EE"/>
    <w:rsid w:val="00940564"/>
    <w:rsid w:val="009410DC"/>
    <w:rsid w:val="00942242"/>
    <w:rsid w:val="0094479A"/>
    <w:rsid w:val="00944B43"/>
    <w:rsid w:val="00946D00"/>
    <w:rsid w:val="00947712"/>
    <w:rsid w:val="00947A27"/>
    <w:rsid w:val="00950420"/>
    <w:rsid w:val="00951B37"/>
    <w:rsid w:val="0095384D"/>
    <w:rsid w:val="00954C16"/>
    <w:rsid w:val="00956F92"/>
    <w:rsid w:val="0096084C"/>
    <w:rsid w:val="009647B5"/>
    <w:rsid w:val="00970E66"/>
    <w:rsid w:val="00971253"/>
    <w:rsid w:val="00973713"/>
    <w:rsid w:val="00976F71"/>
    <w:rsid w:val="009771E9"/>
    <w:rsid w:val="00977322"/>
    <w:rsid w:val="00982576"/>
    <w:rsid w:val="00983231"/>
    <w:rsid w:val="009859DA"/>
    <w:rsid w:val="009868A8"/>
    <w:rsid w:val="00987826"/>
    <w:rsid w:val="00987ACD"/>
    <w:rsid w:val="0099329F"/>
    <w:rsid w:val="00993CAC"/>
    <w:rsid w:val="00993D7E"/>
    <w:rsid w:val="00994CEA"/>
    <w:rsid w:val="00995218"/>
    <w:rsid w:val="00995545"/>
    <w:rsid w:val="00995C68"/>
    <w:rsid w:val="00996368"/>
    <w:rsid w:val="00996E6D"/>
    <w:rsid w:val="00996E91"/>
    <w:rsid w:val="009978AF"/>
    <w:rsid w:val="009A248E"/>
    <w:rsid w:val="009A249E"/>
    <w:rsid w:val="009A3D5B"/>
    <w:rsid w:val="009A4229"/>
    <w:rsid w:val="009A5AE9"/>
    <w:rsid w:val="009A7FDB"/>
    <w:rsid w:val="009B0C3A"/>
    <w:rsid w:val="009B3892"/>
    <w:rsid w:val="009B3989"/>
    <w:rsid w:val="009B49A1"/>
    <w:rsid w:val="009B6C20"/>
    <w:rsid w:val="009C0F3B"/>
    <w:rsid w:val="009C14CF"/>
    <w:rsid w:val="009C1605"/>
    <w:rsid w:val="009C25A0"/>
    <w:rsid w:val="009C372F"/>
    <w:rsid w:val="009C46AB"/>
    <w:rsid w:val="009C752D"/>
    <w:rsid w:val="009D33CC"/>
    <w:rsid w:val="009D3B9D"/>
    <w:rsid w:val="009D493E"/>
    <w:rsid w:val="009D5199"/>
    <w:rsid w:val="009D6722"/>
    <w:rsid w:val="009D7F89"/>
    <w:rsid w:val="009E0D13"/>
    <w:rsid w:val="009E1393"/>
    <w:rsid w:val="009E2572"/>
    <w:rsid w:val="009E302F"/>
    <w:rsid w:val="009F4439"/>
    <w:rsid w:val="009F48E3"/>
    <w:rsid w:val="009F54E2"/>
    <w:rsid w:val="009F609E"/>
    <w:rsid w:val="009F656B"/>
    <w:rsid w:val="009F70CF"/>
    <w:rsid w:val="00A00ADD"/>
    <w:rsid w:val="00A00C50"/>
    <w:rsid w:val="00A011B9"/>
    <w:rsid w:val="00A01C32"/>
    <w:rsid w:val="00A022C5"/>
    <w:rsid w:val="00A04A85"/>
    <w:rsid w:val="00A0681C"/>
    <w:rsid w:val="00A108F3"/>
    <w:rsid w:val="00A10C00"/>
    <w:rsid w:val="00A1152C"/>
    <w:rsid w:val="00A11838"/>
    <w:rsid w:val="00A12289"/>
    <w:rsid w:val="00A125BA"/>
    <w:rsid w:val="00A17DA5"/>
    <w:rsid w:val="00A17FFD"/>
    <w:rsid w:val="00A20386"/>
    <w:rsid w:val="00A2181D"/>
    <w:rsid w:val="00A21F30"/>
    <w:rsid w:val="00A21F64"/>
    <w:rsid w:val="00A24343"/>
    <w:rsid w:val="00A24DB0"/>
    <w:rsid w:val="00A254D6"/>
    <w:rsid w:val="00A25D22"/>
    <w:rsid w:val="00A25F9F"/>
    <w:rsid w:val="00A26156"/>
    <w:rsid w:val="00A310BA"/>
    <w:rsid w:val="00A3189E"/>
    <w:rsid w:val="00A31E36"/>
    <w:rsid w:val="00A3339B"/>
    <w:rsid w:val="00A335C3"/>
    <w:rsid w:val="00A352E5"/>
    <w:rsid w:val="00A36831"/>
    <w:rsid w:val="00A4100B"/>
    <w:rsid w:val="00A41287"/>
    <w:rsid w:val="00A41417"/>
    <w:rsid w:val="00A41467"/>
    <w:rsid w:val="00A4382C"/>
    <w:rsid w:val="00A44B45"/>
    <w:rsid w:val="00A44B94"/>
    <w:rsid w:val="00A45F10"/>
    <w:rsid w:val="00A46A58"/>
    <w:rsid w:val="00A4783F"/>
    <w:rsid w:val="00A53EED"/>
    <w:rsid w:val="00A5681F"/>
    <w:rsid w:val="00A61189"/>
    <w:rsid w:val="00A612FB"/>
    <w:rsid w:val="00A63664"/>
    <w:rsid w:val="00A63919"/>
    <w:rsid w:val="00A63A26"/>
    <w:rsid w:val="00A63F0D"/>
    <w:rsid w:val="00A640F7"/>
    <w:rsid w:val="00A64B16"/>
    <w:rsid w:val="00A6548A"/>
    <w:rsid w:val="00A66D25"/>
    <w:rsid w:val="00A672EE"/>
    <w:rsid w:val="00A7215E"/>
    <w:rsid w:val="00A72B1D"/>
    <w:rsid w:val="00A72F43"/>
    <w:rsid w:val="00A73289"/>
    <w:rsid w:val="00A748B4"/>
    <w:rsid w:val="00A74C7A"/>
    <w:rsid w:val="00A76CDA"/>
    <w:rsid w:val="00A77207"/>
    <w:rsid w:val="00A77263"/>
    <w:rsid w:val="00A824F7"/>
    <w:rsid w:val="00A856D8"/>
    <w:rsid w:val="00A8712D"/>
    <w:rsid w:val="00A87D49"/>
    <w:rsid w:val="00A90E8C"/>
    <w:rsid w:val="00A90FA4"/>
    <w:rsid w:val="00A90FC3"/>
    <w:rsid w:val="00A90FF7"/>
    <w:rsid w:val="00A918A2"/>
    <w:rsid w:val="00A919FE"/>
    <w:rsid w:val="00A930BE"/>
    <w:rsid w:val="00A94EDB"/>
    <w:rsid w:val="00A96AF2"/>
    <w:rsid w:val="00AA39F1"/>
    <w:rsid w:val="00AA3F58"/>
    <w:rsid w:val="00AA4298"/>
    <w:rsid w:val="00AA4677"/>
    <w:rsid w:val="00AA4EEC"/>
    <w:rsid w:val="00AA53C8"/>
    <w:rsid w:val="00AB13FA"/>
    <w:rsid w:val="00AB2966"/>
    <w:rsid w:val="00AB37FE"/>
    <w:rsid w:val="00AB4F5D"/>
    <w:rsid w:val="00AB758C"/>
    <w:rsid w:val="00AC066B"/>
    <w:rsid w:val="00AC0EA1"/>
    <w:rsid w:val="00AC21F1"/>
    <w:rsid w:val="00AC3C22"/>
    <w:rsid w:val="00AC40FE"/>
    <w:rsid w:val="00AC44D7"/>
    <w:rsid w:val="00AC6B8F"/>
    <w:rsid w:val="00AC7EA9"/>
    <w:rsid w:val="00AD1881"/>
    <w:rsid w:val="00AD1A60"/>
    <w:rsid w:val="00AD28C0"/>
    <w:rsid w:val="00AD296A"/>
    <w:rsid w:val="00AD2BAC"/>
    <w:rsid w:val="00AD6E0A"/>
    <w:rsid w:val="00AE1930"/>
    <w:rsid w:val="00AE1C7D"/>
    <w:rsid w:val="00AE2E34"/>
    <w:rsid w:val="00AE3A24"/>
    <w:rsid w:val="00AE3F97"/>
    <w:rsid w:val="00AE5CB8"/>
    <w:rsid w:val="00AF0056"/>
    <w:rsid w:val="00AF1789"/>
    <w:rsid w:val="00AF380E"/>
    <w:rsid w:val="00AF383D"/>
    <w:rsid w:val="00AF45F0"/>
    <w:rsid w:val="00AF5EEC"/>
    <w:rsid w:val="00AF67AD"/>
    <w:rsid w:val="00B00A16"/>
    <w:rsid w:val="00B02C88"/>
    <w:rsid w:val="00B05011"/>
    <w:rsid w:val="00B050C1"/>
    <w:rsid w:val="00B05166"/>
    <w:rsid w:val="00B07327"/>
    <w:rsid w:val="00B10161"/>
    <w:rsid w:val="00B11385"/>
    <w:rsid w:val="00B11AED"/>
    <w:rsid w:val="00B13CC5"/>
    <w:rsid w:val="00B14563"/>
    <w:rsid w:val="00B15494"/>
    <w:rsid w:val="00B16306"/>
    <w:rsid w:val="00B1731C"/>
    <w:rsid w:val="00B2079F"/>
    <w:rsid w:val="00B20FC2"/>
    <w:rsid w:val="00B2331D"/>
    <w:rsid w:val="00B23F59"/>
    <w:rsid w:val="00B27AC2"/>
    <w:rsid w:val="00B32066"/>
    <w:rsid w:val="00B328A5"/>
    <w:rsid w:val="00B3346C"/>
    <w:rsid w:val="00B33638"/>
    <w:rsid w:val="00B356CA"/>
    <w:rsid w:val="00B35718"/>
    <w:rsid w:val="00B35C3A"/>
    <w:rsid w:val="00B35C6B"/>
    <w:rsid w:val="00B435D4"/>
    <w:rsid w:val="00B470F4"/>
    <w:rsid w:val="00B5281D"/>
    <w:rsid w:val="00B52DA7"/>
    <w:rsid w:val="00B5322A"/>
    <w:rsid w:val="00B53C32"/>
    <w:rsid w:val="00B53CE5"/>
    <w:rsid w:val="00B54A34"/>
    <w:rsid w:val="00B554DC"/>
    <w:rsid w:val="00B56387"/>
    <w:rsid w:val="00B568CD"/>
    <w:rsid w:val="00B57655"/>
    <w:rsid w:val="00B577B7"/>
    <w:rsid w:val="00B60F91"/>
    <w:rsid w:val="00B632B2"/>
    <w:rsid w:val="00B6339C"/>
    <w:rsid w:val="00B63903"/>
    <w:rsid w:val="00B64E95"/>
    <w:rsid w:val="00B65149"/>
    <w:rsid w:val="00B65E33"/>
    <w:rsid w:val="00B65F26"/>
    <w:rsid w:val="00B6760F"/>
    <w:rsid w:val="00B72FFD"/>
    <w:rsid w:val="00B7300C"/>
    <w:rsid w:val="00B73C4E"/>
    <w:rsid w:val="00B7400B"/>
    <w:rsid w:val="00B74111"/>
    <w:rsid w:val="00B744D4"/>
    <w:rsid w:val="00B81FA2"/>
    <w:rsid w:val="00B8234B"/>
    <w:rsid w:val="00B83C75"/>
    <w:rsid w:val="00B84BDA"/>
    <w:rsid w:val="00B859E6"/>
    <w:rsid w:val="00B860D3"/>
    <w:rsid w:val="00B86A4F"/>
    <w:rsid w:val="00B86BC6"/>
    <w:rsid w:val="00B86CC5"/>
    <w:rsid w:val="00B872B3"/>
    <w:rsid w:val="00B87B32"/>
    <w:rsid w:val="00B916C4"/>
    <w:rsid w:val="00B925B1"/>
    <w:rsid w:val="00B93E66"/>
    <w:rsid w:val="00B94BFA"/>
    <w:rsid w:val="00B9591B"/>
    <w:rsid w:val="00BA0A70"/>
    <w:rsid w:val="00BA0C57"/>
    <w:rsid w:val="00BA12DB"/>
    <w:rsid w:val="00BA57A6"/>
    <w:rsid w:val="00BA679F"/>
    <w:rsid w:val="00BA6A37"/>
    <w:rsid w:val="00BA6DD8"/>
    <w:rsid w:val="00BA7A89"/>
    <w:rsid w:val="00BB0989"/>
    <w:rsid w:val="00BB1607"/>
    <w:rsid w:val="00BB1928"/>
    <w:rsid w:val="00BB33A5"/>
    <w:rsid w:val="00BB34B3"/>
    <w:rsid w:val="00BB4741"/>
    <w:rsid w:val="00BB474D"/>
    <w:rsid w:val="00BB501B"/>
    <w:rsid w:val="00BB5F17"/>
    <w:rsid w:val="00BB7760"/>
    <w:rsid w:val="00BB7FB9"/>
    <w:rsid w:val="00BC230E"/>
    <w:rsid w:val="00BC2D7B"/>
    <w:rsid w:val="00BC38BC"/>
    <w:rsid w:val="00BC3E4A"/>
    <w:rsid w:val="00BC445B"/>
    <w:rsid w:val="00BC44BD"/>
    <w:rsid w:val="00BC5558"/>
    <w:rsid w:val="00BC70AD"/>
    <w:rsid w:val="00BC7798"/>
    <w:rsid w:val="00BD0286"/>
    <w:rsid w:val="00BD085A"/>
    <w:rsid w:val="00BD0F33"/>
    <w:rsid w:val="00BD1E51"/>
    <w:rsid w:val="00BD316E"/>
    <w:rsid w:val="00BD36EF"/>
    <w:rsid w:val="00BD4720"/>
    <w:rsid w:val="00BD4F86"/>
    <w:rsid w:val="00BD5B16"/>
    <w:rsid w:val="00BD76D7"/>
    <w:rsid w:val="00BE121C"/>
    <w:rsid w:val="00BE1BAD"/>
    <w:rsid w:val="00BE1D13"/>
    <w:rsid w:val="00BE217C"/>
    <w:rsid w:val="00BE2733"/>
    <w:rsid w:val="00BE2953"/>
    <w:rsid w:val="00BE2BEE"/>
    <w:rsid w:val="00BE4033"/>
    <w:rsid w:val="00BE4A45"/>
    <w:rsid w:val="00BE5633"/>
    <w:rsid w:val="00BE5A01"/>
    <w:rsid w:val="00BE5DCE"/>
    <w:rsid w:val="00BE60F8"/>
    <w:rsid w:val="00BE6F12"/>
    <w:rsid w:val="00BF005B"/>
    <w:rsid w:val="00BF08F9"/>
    <w:rsid w:val="00BF1966"/>
    <w:rsid w:val="00BF1CBF"/>
    <w:rsid w:val="00BF3094"/>
    <w:rsid w:val="00BF3279"/>
    <w:rsid w:val="00BF3841"/>
    <w:rsid w:val="00BF5A69"/>
    <w:rsid w:val="00BF6218"/>
    <w:rsid w:val="00C024AF"/>
    <w:rsid w:val="00C027CC"/>
    <w:rsid w:val="00C03AB8"/>
    <w:rsid w:val="00C04856"/>
    <w:rsid w:val="00C04FA3"/>
    <w:rsid w:val="00C05FC0"/>
    <w:rsid w:val="00C101F5"/>
    <w:rsid w:val="00C13922"/>
    <w:rsid w:val="00C15A0E"/>
    <w:rsid w:val="00C15A17"/>
    <w:rsid w:val="00C15E98"/>
    <w:rsid w:val="00C16085"/>
    <w:rsid w:val="00C222BC"/>
    <w:rsid w:val="00C227F8"/>
    <w:rsid w:val="00C22F26"/>
    <w:rsid w:val="00C22FE9"/>
    <w:rsid w:val="00C23039"/>
    <w:rsid w:val="00C2344C"/>
    <w:rsid w:val="00C234C7"/>
    <w:rsid w:val="00C2390D"/>
    <w:rsid w:val="00C23DC9"/>
    <w:rsid w:val="00C25689"/>
    <w:rsid w:val="00C260EC"/>
    <w:rsid w:val="00C270DE"/>
    <w:rsid w:val="00C308C3"/>
    <w:rsid w:val="00C30B7C"/>
    <w:rsid w:val="00C34BF5"/>
    <w:rsid w:val="00C35DF0"/>
    <w:rsid w:val="00C37190"/>
    <w:rsid w:val="00C40F07"/>
    <w:rsid w:val="00C41EE5"/>
    <w:rsid w:val="00C42243"/>
    <w:rsid w:val="00C4286A"/>
    <w:rsid w:val="00C43374"/>
    <w:rsid w:val="00C44F68"/>
    <w:rsid w:val="00C4773A"/>
    <w:rsid w:val="00C47FF4"/>
    <w:rsid w:val="00C523AB"/>
    <w:rsid w:val="00C543C7"/>
    <w:rsid w:val="00C5519A"/>
    <w:rsid w:val="00C6101F"/>
    <w:rsid w:val="00C61BF4"/>
    <w:rsid w:val="00C627D6"/>
    <w:rsid w:val="00C62B54"/>
    <w:rsid w:val="00C62E15"/>
    <w:rsid w:val="00C654E3"/>
    <w:rsid w:val="00C65CA1"/>
    <w:rsid w:val="00C67D78"/>
    <w:rsid w:val="00C73036"/>
    <w:rsid w:val="00C73971"/>
    <w:rsid w:val="00C74782"/>
    <w:rsid w:val="00C7524A"/>
    <w:rsid w:val="00C75AF9"/>
    <w:rsid w:val="00C76212"/>
    <w:rsid w:val="00C76990"/>
    <w:rsid w:val="00C80606"/>
    <w:rsid w:val="00C80A63"/>
    <w:rsid w:val="00C81175"/>
    <w:rsid w:val="00C82C05"/>
    <w:rsid w:val="00C8388C"/>
    <w:rsid w:val="00C838C3"/>
    <w:rsid w:val="00C85977"/>
    <w:rsid w:val="00C87033"/>
    <w:rsid w:val="00C92204"/>
    <w:rsid w:val="00C925E8"/>
    <w:rsid w:val="00C9325D"/>
    <w:rsid w:val="00C944C4"/>
    <w:rsid w:val="00C956B1"/>
    <w:rsid w:val="00CA1038"/>
    <w:rsid w:val="00CA11A9"/>
    <w:rsid w:val="00CA164E"/>
    <w:rsid w:val="00CA1874"/>
    <w:rsid w:val="00CA2506"/>
    <w:rsid w:val="00CA3FFF"/>
    <w:rsid w:val="00CA4CAD"/>
    <w:rsid w:val="00CA4CD4"/>
    <w:rsid w:val="00CA4DE2"/>
    <w:rsid w:val="00CB3D3E"/>
    <w:rsid w:val="00CB466F"/>
    <w:rsid w:val="00CB4A59"/>
    <w:rsid w:val="00CB4B3C"/>
    <w:rsid w:val="00CC1144"/>
    <w:rsid w:val="00CC24A4"/>
    <w:rsid w:val="00CC2AA5"/>
    <w:rsid w:val="00CC37BE"/>
    <w:rsid w:val="00CC3EDC"/>
    <w:rsid w:val="00CC420A"/>
    <w:rsid w:val="00CC42AF"/>
    <w:rsid w:val="00CC4408"/>
    <w:rsid w:val="00CC515E"/>
    <w:rsid w:val="00CD029B"/>
    <w:rsid w:val="00CD34DC"/>
    <w:rsid w:val="00CD4D7D"/>
    <w:rsid w:val="00CD666C"/>
    <w:rsid w:val="00CD777A"/>
    <w:rsid w:val="00CE07DE"/>
    <w:rsid w:val="00CE1439"/>
    <w:rsid w:val="00CE535F"/>
    <w:rsid w:val="00CE56C4"/>
    <w:rsid w:val="00CE6F1F"/>
    <w:rsid w:val="00CE76E8"/>
    <w:rsid w:val="00CF1DC6"/>
    <w:rsid w:val="00CF25EB"/>
    <w:rsid w:val="00CF4B1A"/>
    <w:rsid w:val="00CF4BAC"/>
    <w:rsid w:val="00CF7732"/>
    <w:rsid w:val="00CF7DA2"/>
    <w:rsid w:val="00D00894"/>
    <w:rsid w:val="00D0175E"/>
    <w:rsid w:val="00D027ED"/>
    <w:rsid w:val="00D02C5C"/>
    <w:rsid w:val="00D0473A"/>
    <w:rsid w:val="00D04DCA"/>
    <w:rsid w:val="00D06814"/>
    <w:rsid w:val="00D0695D"/>
    <w:rsid w:val="00D06D0A"/>
    <w:rsid w:val="00D110BC"/>
    <w:rsid w:val="00D13B9D"/>
    <w:rsid w:val="00D1597D"/>
    <w:rsid w:val="00D16A5C"/>
    <w:rsid w:val="00D20BDB"/>
    <w:rsid w:val="00D214CC"/>
    <w:rsid w:val="00D22966"/>
    <w:rsid w:val="00D26FFA"/>
    <w:rsid w:val="00D2723C"/>
    <w:rsid w:val="00D27544"/>
    <w:rsid w:val="00D2762B"/>
    <w:rsid w:val="00D3086C"/>
    <w:rsid w:val="00D40730"/>
    <w:rsid w:val="00D426E5"/>
    <w:rsid w:val="00D4370F"/>
    <w:rsid w:val="00D43CAA"/>
    <w:rsid w:val="00D44233"/>
    <w:rsid w:val="00D44E39"/>
    <w:rsid w:val="00D44F9C"/>
    <w:rsid w:val="00D476B5"/>
    <w:rsid w:val="00D500AF"/>
    <w:rsid w:val="00D505BF"/>
    <w:rsid w:val="00D5191E"/>
    <w:rsid w:val="00D52276"/>
    <w:rsid w:val="00D52775"/>
    <w:rsid w:val="00D5393A"/>
    <w:rsid w:val="00D545EA"/>
    <w:rsid w:val="00D54C86"/>
    <w:rsid w:val="00D55531"/>
    <w:rsid w:val="00D57613"/>
    <w:rsid w:val="00D60664"/>
    <w:rsid w:val="00D617D6"/>
    <w:rsid w:val="00D618E3"/>
    <w:rsid w:val="00D63F6E"/>
    <w:rsid w:val="00D6446D"/>
    <w:rsid w:val="00D64579"/>
    <w:rsid w:val="00D6462A"/>
    <w:rsid w:val="00D64D50"/>
    <w:rsid w:val="00D65238"/>
    <w:rsid w:val="00D70212"/>
    <w:rsid w:val="00D708A5"/>
    <w:rsid w:val="00D71973"/>
    <w:rsid w:val="00D72B76"/>
    <w:rsid w:val="00D7397A"/>
    <w:rsid w:val="00D7550C"/>
    <w:rsid w:val="00D75B93"/>
    <w:rsid w:val="00D76AAE"/>
    <w:rsid w:val="00D80EC1"/>
    <w:rsid w:val="00D855AE"/>
    <w:rsid w:val="00D86310"/>
    <w:rsid w:val="00D90A41"/>
    <w:rsid w:val="00D9114A"/>
    <w:rsid w:val="00D9144D"/>
    <w:rsid w:val="00D914F4"/>
    <w:rsid w:val="00D935A2"/>
    <w:rsid w:val="00D951CF"/>
    <w:rsid w:val="00D9626B"/>
    <w:rsid w:val="00DA09E7"/>
    <w:rsid w:val="00DA0C03"/>
    <w:rsid w:val="00DA1B29"/>
    <w:rsid w:val="00DA1C64"/>
    <w:rsid w:val="00DA2663"/>
    <w:rsid w:val="00DA26C8"/>
    <w:rsid w:val="00DA34C8"/>
    <w:rsid w:val="00DA568B"/>
    <w:rsid w:val="00DA5F0E"/>
    <w:rsid w:val="00DA6684"/>
    <w:rsid w:val="00DA6A72"/>
    <w:rsid w:val="00DB03BB"/>
    <w:rsid w:val="00DB28D1"/>
    <w:rsid w:val="00DB3485"/>
    <w:rsid w:val="00DB5D0E"/>
    <w:rsid w:val="00DC13F2"/>
    <w:rsid w:val="00DC17B7"/>
    <w:rsid w:val="00DC22E4"/>
    <w:rsid w:val="00DC3334"/>
    <w:rsid w:val="00DC523D"/>
    <w:rsid w:val="00DC7473"/>
    <w:rsid w:val="00DC7966"/>
    <w:rsid w:val="00DD0C99"/>
    <w:rsid w:val="00DD0E89"/>
    <w:rsid w:val="00DD2FFC"/>
    <w:rsid w:val="00DD3140"/>
    <w:rsid w:val="00DD3313"/>
    <w:rsid w:val="00DD3D14"/>
    <w:rsid w:val="00DD3E3D"/>
    <w:rsid w:val="00DD4671"/>
    <w:rsid w:val="00DD51F9"/>
    <w:rsid w:val="00DD6CED"/>
    <w:rsid w:val="00DD6F17"/>
    <w:rsid w:val="00DE07FC"/>
    <w:rsid w:val="00DE1523"/>
    <w:rsid w:val="00DE2779"/>
    <w:rsid w:val="00DE286D"/>
    <w:rsid w:val="00DE328E"/>
    <w:rsid w:val="00DE526D"/>
    <w:rsid w:val="00DE5AE6"/>
    <w:rsid w:val="00DE7122"/>
    <w:rsid w:val="00DE7643"/>
    <w:rsid w:val="00DF03D2"/>
    <w:rsid w:val="00DF291D"/>
    <w:rsid w:val="00DF314A"/>
    <w:rsid w:val="00DF3665"/>
    <w:rsid w:val="00DF599E"/>
    <w:rsid w:val="00DF6695"/>
    <w:rsid w:val="00E02F55"/>
    <w:rsid w:val="00E038D2"/>
    <w:rsid w:val="00E04511"/>
    <w:rsid w:val="00E06C1F"/>
    <w:rsid w:val="00E07312"/>
    <w:rsid w:val="00E07630"/>
    <w:rsid w:val="00E07D92"/>
    <w:rsid w:val="00E109A0"/>
    <w:rsid w:val="00E14DB8"/>
    <w:rsid w:val="00E159E7"/>
    <w:rsid w:val="00E20F96"/>
    <w:rsid w:val="00E210DF"/>
    <w:rsid w:val="00E22C0A"/>
    <w:rsid w:val="00E23F5E"/>
    <w:rsid w:val="00E246D9"/>
    <w:rsid w:val="00E24F89"/>
    <w:rsid w:val="00E251D9"/>
    <w:rsid w:val="00E252E0"/>
    <w:rsid w:val="00E265B7"/>
    <w:rsid w:val="00E2676F"/>
    <w:rsid w:val="00E275F8"/>
    <w:rsid w:val="00E327C0"/>
    <w:rsid w:val="00E333BA"/>
    <w:rsid w:val="00E3378B"/>
    <w:rsid w:val="00E33D14"/>
    <w:rsid w:val="00E34050"/>
    <w:rsid w:val="00E34937"/>
    <w:rsid w:val="00E378A6"/>
    <w:rsid w:val="00E40AA4"/>
    <w:rsid w:val="00E415B8"/>
    <w:rsid w:val="00E426E4"/>
    <w:rsid w:val="00E43ACE"/>
    <w:rsid w:val="00E43F34"/>
    <w:rsid w:val="00E46F16"/>
    <w:rsid w:val="00E5198B"/>
    <w:rsid w:val="00E51A09"/>
    <w:rsid w:val="00E5351C"/>
    <w:rsid w:val="00E53989"/>
    <w:rsid w:val="00E553A2"/>
    <w:rsid w:val="00E554C6"/>
    <w:rsid w:val="00E55602"/>
    <w:rsid w:val="00E557F8"/>
    <w:rsid w:val="00E56613"/>
    <w:rsid w:val="00E57111"/>
    <w:rsid w:val="00E57210"/>
    <w:rsid w:val="00E5747F"/>
    <w:rsid w:val="00E57B12"/>
    <w:rsid w:val="00E601B2"/>
    <w:rsid w:val="00E615DE"/>
    <w:rsid w:val="00E61EA8"/>
    <w:rsid w:val="00E62030"/>
    <w:rsid w:val="00E62237"/>
    <w:rsid w:val="00E627F8"/>
    <w:rsid w:val="00E635C9"/>
    <w:rsid w:val="00E63C41"/>
    <w:rsid w:val="00E65554"/>
    <w:rsid w:val="00E65794"/>
    <w:rsid w:val="00E66711"/>
    <w:rsid w:val="00E66D6B"/>
    <w:rsid w:val="00E67CCC"/>
    <w:rsid w:val="00E700FB"/>
    <w:rsid w:val="00E72A5F"/>
    <w:rsid w:val="00E74589"/>
    <w:rsid w:val="00E750B1"/>
    <w:rsid w:val="00E766A6"/>
    <w:rsid w:val="00E767D9"/>
    <w:rsid w:val="00E76BF4"/>
    <w:rsid w:val="00E77B85"/>
    <w:rsid w:val="00E802E7"/>
    <w:rsid w:val="00E80E53"/>
    <w:rsid w:val="00E80F60"/>
    <w:rsid w:val="00E8168E"/>
    <w:rsid w:val="00E81FBF"/>
    <w:rsid w:val="00E829B4"/>
    <w:rsid w:val="00E82B66"/>
    <w:rsid w:val="00E837AE"/>
    <w:rsid w:val="00E84954"/>
    <w:rsid w:val="00E85C6D"/>
    <w:rsid w:val="00E86580"/>
    <w:rsid w:val="00E91DD9"/>
    <w:rsid w:val="00E91E66"/>
    <w:rsid w:val="00E9231A"/>
    <w:rsid w:val="00E929FB"/>
    <w:rsid w:val="00E93B60"/>
    <w:rsid w:val="00E93FBE"/>
    <w:rsid w:val="00E97206"/>
    <w:rsid w:val="00E97A74"/>
    <w:rsid w:val="00E97A92"/>
    <w:rsid w:val="00EA1B92"/>
    <w:rsid w:val="00EA1EE4"/>
    <w:rsid w:val="00EA233E"/>
    <w:rsid w:val="00EA367F"/>
    <w:rsid w:val="00EA3990"/>
    <w:rsid w:val="00EA3F19"/>
    <w:rsid w:val="00EA46A8"/>
    <w:rsid w:val="00EB1216"/>
    <w:rsid w:val="00EB1224"/>
    <w:rsid w:val="00EB143F"/>
    <w:rsid w:val="00EB25AE"/>
    <w:rsid w:val="00EB4001"/>
    <w:rsid w:val="00EB406B"/>
    <w:rsid w:val="00EB4426"/>
    <w:rsid w:val="00EB5F6D"/>
    <w:rsid w:val="00EB69FD"/>
    <w:rsid w:val="00EC0040"/>
    <w:rsid w:val="00EC0B76"/>
    <w:rsid w:val="00EC2ED7"/>
    <w:rsid w:val="00EC3342"/>
    <w:rsid w:val="00EC336F"/>
    <w:rsid w:val="00EC6492"/>
    <w:rsid w:val="00ED1CDC"/>
    <w:rsid w:val="00ED1EC7"/>
    <w:rsid w:val="00ED2CCC"/>
    <w:rsid w:val="00ED2EEA"/>
    <w:rsid w:val="00ED3229"/>
    <w:rsid w:val="00ED66DB"/>
    <w:rsid w:val="00EE0209"/>
    <w:rsid w:val="00EE084C"/>
    <w:rsid w:val="00EE199D"/>
    <w:rsid w:val="00EE234E"/>
    <w:rsid w:val="00EE3F63"/>
    <w:rsid w:val="00EE57B9"/>
    <w:rsid w:val="00EE5BE4"/>
    <w:rsid w:val="00EE6DE0"/>
    <w:rsid w:val="00EE7286"/>
    <w:rsid w:val="00EE7E3A"/>
    <w:rsid w:val="00EF1A7D"/>
    <w:rsid w:val="00EF2B46"/>
    <w:rsid w:val="00EF3D34"/>
    <w:rsid w:val="00EF423A"/>
    <w:rsid w:val="00EF47D7"/>
    <w:rsid w:val="00EF5008"/>
    <w:rsid w:val="00EF5256"/>
    <w:rsid w:val="00EF60D8"/>
    <w:rsid w:val="00EF7DFD"/>
    <w:rsid w:val="00F000A5"/>
    <w:rsid w:val="00F00579"/>
    <w:rsid w:val="00F01476"/>
    <w:rsid w:val="00F01D49"/>
    <w:rsid w:val="00F0296F"/>
    <w:rsid w:val="00F02D61"/>
    <w:rsid w:val="00F04DF2"/>
    <w:rsid w:val="00F05AF7"/>
    <w:rsid w:val="00F06E0D"/>
    <w:rsid w:val="00F07156"/>
    <w:rsid w:val="00F072A5"/>
    <w:rsid w:val="00F11A51"/>
    <w:rsid w:val="00F1368D"/>
    <w:rsid w:val="00F13814"/>
    <w:rsid w:val="00F15072"/>
    <w:rsid w:val="00F16663"/>
    <w:rsid w:val="00F1717D"/>
    <w:rsid w:val="00F172BE"/>
    <w:rsid w:val="00F209E8"/>
    <w:rsid w:val="00F21053"/>
    <w:rsid w:val="00F21C51"/>
    <w:rsid w:val="00F22F23"/>
    <w:rsid w:val="00F26624"/>
    <w:rsid w:val="00F27A9B"/>
    <w:rsid w:val="00F30AE7"/>
    <w:rsid w:val="00F310F3"/>
    <w:rsid w:val="00F312A9"/>
    <w:rsid w:val="00F31F39"/>
    <w:rsid w:val="00F323C7"/>
    <w:rsid w:val="00F3299E"/>
    <w:rsid w:val="00F329CF"/>
    <w:rsid w:val="00F33761"/>
    <w:rsid w:val="00F34FBB"/>
    <w:rsid w:val="00F35E94"/>
    <w:rsid w:val="00F4062A"/>
    <w:rsid w:val="00F40B9F"/>
    <w:rsid w:val="00F43A3A"/>
    <w:rsid w:val="00F44B76"/>
    <w:rsid w:val="00F4783F"/>
    <w:rsid w:val="00F50A6C"/>
    <w:rsid w:val="00F50D7B"/>
    <w:rsid w:val="00F51E88"/>
    <w:rsid w:val="00F52B7D"/>
    <w:rsid w:val="00F52EF5"/>
    <w:rsid w:val="00F54A26"/>
    <w:rsid w:val="00F5557A"/>
    <w:rsid w:val="00F5561E"/>
    <w:rsid w:val="00F56B10"/>
    <w:rsid w:val="00F602D4"/>
    <w:rsid w:val="00F6137F"/>
    <w:rsid w:val="00F638C0"/>
    <w:rsid w:val="00F64CDD"/>
    <w:rsid w:val="00F6589A"/>
    <w:rsid w:val="00F7084B"/>
    <w:rsid w:val="00F709EB"/>
    <w:rsid w:val="00F721E5"/>
    <w:rsid w:val="00F74D09"/>
    <w:rsid w:val="00F75053"/>
    <w:rsid w:val="00F7505D"/>
    <w:rsid w:val="00F7797D"/>
    <w:rsid w:val="00F818A2"/>
    <w:rsid w:val="00F81E5C"/>
    <w:rsid w:val="00F851EE"/>
    <w:rsid w:val="00F857F0"/>
    <w:rsid w:val="00F8671F"/>
    <w:rsid w:val="00F87777"/>
    <w:rsid w:val="00F90CD4"/>
    <w:rsid w:val="00F90FED"/>
    <w:rsid w:val="00F9154A"/>
    <w:rsid w:val="00F929DB"/>
    <w:rsid w:val="00F933F3"/>
    <w:rsid w:val="00F93EC1"/>
    <w:rsid w:val="00F94081"/>
    <w:rsid w:val="00F96938"/>
    <w:rsid w:val="00F97B8F"/>
    <w:rsid w:val="00FA076E"/>
    <w:rsid w:val="00FA0B83"/>
    <w:rsid w:val="00FA0CF7"/>
    <w:rsid w:val="00FA2638"/>
    <w:rsid w:val="00FA4D88"/>
    <w:rsid w:val="00FA5FEC"/>
    <w:rsid w:val="00FA73DF"/>
    <w:rsid w:val="00FB1765"/>
    <w:rsid w:val="00FB2689"/>
    <w:rsid w:val="00FB3BEA"/>
    <w:rsid w:val="00FB6364"/>
    <w:rsid w:val="00FB78D5"/>
    <w:rsid w:val="00FC0115"/>
    <w:rsid w:val="00FC05D3"/>
    <w:rsid w:val="00FC0B97"/>
    <w:rsid w:val="00FC19B2"/>
    <w:rsid w:val="00FC4972"/>
    <w:rsid w:val="00FC546D"/>
    <w:rsid w:val="00FC5507"/>
    <w:rsid w:val="00FC709B"/>
    <w:rsid w:val="00FC7663"/>
    <w:rsid w:val="00FC7A1F"/>
    <w:rsid w:val="00FD13E6"/>
    <w:rsid w:val="00FD2411"/>
    <w:rsid w:val="00FD3F50"/>
    <w:rsid w:val="00FD46ED"/>
    <w:rsid w:val="00FD4791"/>
    <w:rsid w:val="00FD4DFF"/>
    <w:rsid w:val="00FD5D00"/>
    <w:rsid w:val="00FD749D"/>
    <w:rsid w:val="00FE0C17"/>
    <w:rsid w:val="00FE2158"/>
    <w:rsid w:val="00FE2367"/>
    <w:rsid w:val="00FE328D"/>
    <w:rsid w:val="00FE37D5"/>
    <w:rsid w:val="00FE46E7"/>
    <w:rsid w:val="00FE4E5A"/>
    <w:rsid w:val="00FE69D6"/>
    <w:rsid w:val="00FE6D6A"/>
    <w:rsid w:val="00FE758A"/>
    <w:rsid w:val="00FE78EC"/>
    <w:rsid w:val="00FF2870"/>
    <w:rsid w:val="00FF2A9F"/>
    <w:rsid w:val="00FF2BB7"/>
    <w:rsid w:val="00FF5199"/>
    <w:rsid w:val="00FF5893"/>
    <w:rsid w:val="00FF5923"/>
    <w:rsid w:val="00FF5ECC"/>
    <w:rsid w:val="00FF617B"/>
    <w:rsid w:val="00FF6271"/>
    <w:rsid w:val="00FF71A5"/>
    <w:rsid w:val="00FF765D"/>
    <w:rsid w:val="00FF7DF1"/>
    <w:rsid w:val="00FF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ru v:ext="edit" colors="#c5007b,#bc7482,#933,#d1a3a3,#8a344b,#08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00AEF"/>
    <w:pPr>
      <w:tabs>
        <w:tab w:val="left" w:pos="426"/>
        <w:tab w:val="left" w:pos="5954"/>
      </w:tabs>
    </w:pPr>
    <w:rPr>
      <w:rFonts w:asciiTheme="minorHAnsi" w:eastAsiaTheme="majorEastAsia" w:hAnsiTheme="minorHAnsi" w:cs="Tahoma"/>
      <w:color w:val="FFFFFF" w:themeColor="background1"/>
      <w:sz w:val="24"/>
      <w:szCs w:val="96"/>
    </w:rPr>
  </w:style>
  <w:style w:type="paragraph" w:styleId="Titre1">
    <w:name w:val="heading 1"/>
    <w:next w:val="Normal"/>
    <w:autoRedefine/>
    <w:qFormat/>
    <w:rsid w:val="00222A3B"/>
    <w:pPr>
      <w:keepNext/>
      <w:pBdr>
        <w:bottom w:val="single" w:sz="18" w:space="1" w:color="565555"/>
      </w:pBdr>
      <w:spacing w:after="360"/>
      <w:jc w:val="center"/>
      <w:outlineLvl w:val="0"/>
    </w:pPr>
    <w:rPr>
      <w:rFonts w:ascii="Arial Bold" w:hAnsi="Arial Bold" w:cs="Tahoma"/>
      <w:b/>
      <w:bCs/>
      <w:color w:val="74941F"/>
      <w:sz w:val="40"/>
      <w:szCs w:val="40"/>
    </w:rPr>
  </w:style>
  <w:style w:type="paragraph" w:styleId="Titre2">
    <w:name w:val="heading 2"/>
    <w:next w:val="Normal"/>
    <w:autoRedefine/>
    <w:qFormat/>
    <w:rsid w:val="00022508"/>
    <w:pPr>
      <w:keepNext/>
      <w:numPr>
        <w:ilvl w:val="1"/>
        <w:numId w:val="1"/>
      </w:numPr>
      <w:tabs>
        <w:tab w:val="clear" w:pos="1872"/>
      </w:tabs>
      <w:spacing w:before="100" w:beforeAutospacing="1" w:after="240"/>
      <w:ind w:left="431" w:hanging="431"/>
      <w:outlineLvl w:val="1"/>
    </w:pPr>
    <w:rPr>
      <w:rFonts w:ascii="Arial" w:hAnsi="Arial" w:cs="Arial"/>
      <w:bCs/>
      <w:iCs/>
      <w:color w:val="BC006E"/>
      <w:sz w:val="36"/>
      <w:szCs w:val="36"/>
    </w:rPr>
  </w:style>
  <w:style w:type="paragraph" w:styleId="Titre3">
    <w:name w:val="heading 3"/>
    <w:next w:val="Normal"/>
    <w:autoRedefine/>
    <w:qFormat/>
    <w:rsid w:val="00022508"/>
    <w:pPr>
      <w:keepNext/>
      <w:numPr>
        <w:ilvl w:val="2"/>
        <w:numId w:val="1"/>
      </w:numPr>
      <w:tabs>
        <w:tab w:val="clear" w:pos="2520"/>
      </w:tabs>
      <w:spacing w:before="100" w:beforeAutospacing="1" w:after="120"/>
      <w:ind w:left="505" w:hanging="505"/>
      <w:outlineLvl w:val="2"/>
    </w:pPr>
    <w:rPr>
      <w:rFonts w:ascii="Arial" w:hAnsi="Arial" w:cs="Arial"/>
      <w:bCs/>
      <w:i/>
      <w:color w:val="008899"/>
      <w:sz w:val="28"/>
      <w:szCs w:val="28"/>
      <w:lang w:val="en-GB"/>
    </w:rPr>
  </w:style>
  <w:style w:type="paragraph" w:styleId="Titre4">
    <w:name w:val="heading 4"/>
    <w:next w:val="Normal"/>
    <w:autoRedefine/>
    <w:qFormat/>
    <w:rsid w:val="00022508"/>
    <w:pPr>
      <w:spacing w:after="60"/>
      <w:ind w:left="709" w:hanging="709"/>
      <w:outlineLvl w:val="3"/>
    </w:pPr>
    <w:rPr>
      <w:rFonts w:ascii="Tahoma" w:hAnsi="Tahoma" w:cs="Tahoma"/>
      <w:b/>
      <w:color w:val="999999"/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next w:val="Normal"/>
    <w:rsid w:val="000262C2"/>
    <w:pPr>
      <w:tabs>
        <w:tab w:val="center" w:pos="4536"/>
        <w:tab w:val="right" w:pos="9072"/>
      </w:tabs>
    </w:pPr>
    <w:rPr>
      <w:rFonts w:ascii="Tahoma" w:hAnsi="Tahoma" w:cs="Tahoma"/>
      <w:sz w:val="24"/>
      <w:szCs w:val="22"/>
    </w:rPr>
  </w:style>
  <w:style w:type="paragraph" w:styleId="Pieddepage">
    <w:name w:val="footer"/>
    <w:rsid w:val="007107F4"/>
    <w:pPr>
      <w:pBdr>
        <w:top w:val="single" w:sz="2" w:space="1" w:color="565555"/>
      </w:pBdr>
      <w:tabs>
        <w:tab w:val="center" w:pos="4536"/>
      </w:tabs>
      <w:jc w:val="center"/>
    </w:pPr>
    <w:rPr>
      <w:rFonts w:ascii="Tahoma" w:hAnsi="Tahoma" w:cs="Tahoma"/>
      <w:color w:val="565555"/>
      <w:sz w:val="16"/>
      <w:szCs w:val="22"/>
    </w:rPr>
  </w:style>
  <w:style w:type="paragraph" w:customStyle="1" w:styleId="Bigtitle">
    <w:name w:val="Big title"/>
    <w:next w:val="Normal"/>
    <w:autoRedefine/>
    <w:rsid w:val="004746D6"/>
    <w:pPr>
      <w:pBdr>
        <w:bottom w:val="single" w:sz="18" w:space="1" w:color="565555"/>
      </w:pBdr>
      <w:jc w:val="right"/>
    </w:pPr>
    <w:rPr>
      <w:rFonts w:ascii="Arial" w:hAnsi="Arial" w:cs="Arial"/>
      <w:b/>
      <w:bCs/>
      <w:color w:val="565555"/>
      <w:sz w:val="72"/>
      <w:szCs w:val="72"/>
    </w:rPr>
  </w:style>
  <w:style w:type="paragraph" w:customStyle="1" w:styleId="Smallsubtitle">
    <w:name w:val="Small subtitle"/>
    <w:rsid w:val="004746D6"/>
    <w:pPr>
      <w:jc w:val="right"/>
    </w:pPr>
    <w:rPr>
      <w:rFonts w:ascii="Arial" w:hAnsi="Arial" w:cs="Arial"/>
      <w:b/>
      <w:bCs/>
      <w:color w:val="565555"/>
      <w:sz w:val="52"/>
      <w:szCs w:val="52"/>
    </w:rPr>
  </w:style>
  <w:style w:type="table" w:styleId="Thme">
    <w:name w:val="Table Theme"/>
    <w:basedOn w:val="TableauNormal"/>
    <w:rsid w:val="000A0A0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rsid w:val="00BE5A01"/>
    <w:rPr>
      <w:color w:val="800080"/>
      <w:u w:val="single"/>
    </w:rPr>
  </w:style>
  <w:style w:type="paragraph" w:styleId="Textedebulles">
    <w:name w:val="Balloon Text"/>
    <w:basedOn w:val="Normal"/>
    <w:semiHidden/>
    <w:rsid w:val="00A00C50"/>
    <w:rPr>
      <w:sz w:val="16"/>
      <w:szCs w:val="16"/>
    </w:rPr>
  </w:style>
  <w:style w:type="character" w:styleId="Lienhypertexte">
    <w:name w:val="Hyperlink"/>
    <w:basedOn w:val="Policepardfaut"/>
    <w:uiPriority w:val="99"/>
    <w:rsid w:val="003560E0"/>
    <w:rPr>
      <w:rFonts w:ascii="Tahoma" w:hAnsi="Tahoma" w:cs="Tahoma"/>
      <w:color w:val="333399"/>
      <w:sz w:val="24"/>
      <w:szCs w:val="22"/>
      <w:u w:val="single" w:color="333399"/>
    </w:rPr>
  </w:style>
  <w:style w:type="paragraph" w:customStyle="1" w:styleId="Pieddepagepremire">
    <w:name w:val="Pied de page première"/>
    <w:basedOn w:val="Pieddepage"/>
    <w:rsid w:val="007E6F8D"/>
    <w:pPr>
      <w:keepLines/>
      <w:widowControl w:val="0"/>
      <w:pBdr>
        <w:bottom w:val="single" w:sz="6" w:space="1" w:color="auto"/>
      </w:pBdr>
      <w:tabs>
        <w:tab w:val="clear" w:pos="4536"/>
        <w:tab w:val="center" w:pos="4320"/>
        <w:tab w:val="right" w:pos="8640"/>
      </w:tabs>
      <w:adjustRightInd w:val="0"/>
      <w:spacing w:before="600" w:line="360" w:lineRule="atLeast"/>
      <w:jc w:val="both"/>
      <w:textAlignment w:val="baseline"/>
    </w:pPr>
    <w:rPr>
      <w:rFonts w:ascii="Arial" w:hAnsi="Arial" w:cs="Times New Roman"/>
      <w:b/>
      <w:spacing w:val="-4"/>
      <w:sz w:val="20"/>
      <w:szCs w:val="20"/>
      <w:lang w:val="en-GB" w:eastAsia="en-US"/>
    </w:rPr>
  </w:style>
  <w:style w:type="paragraph" w:customStyle="1" w:styleId="Titreen-tte">
    <w:name w:val="Titre en-tête"/>
    <w:basedOn w:val="Normal"/>
    <w:autoRedefine/>
    <w:rsid w:val="00410932"/>
    <w:rPr>
      <w:b/>
      <w:caps/>
      <w:sz w:val="28"/>
      <w:szCs w:val="24"/>
    </w:rPr>
  </w:style>
  <w:style w:type="table" w:styleId="Tableauliste4">
    <w:name w:val="Table List 4"/>
    <w:basedOn w:val="TableauNormal"/>
    <w:rsid w:val="003560E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">
    <w:name w:val="Style1"/>
    <w:basedOn w:val="Titre3"/>
    <w:rsid w:val="009A5AE9"/>
    <w:rPr>
      <w:sz w:val="24"/>
    </w:rPr>
  </w:style>
  <w:style w:type="paragraph" w:styleId="TM1">
    <w:name w:val="toc 1"/>
    <w:basedOn w:val="Normal"/>
    <w:next w:val="Normal"/>
    <w:autoRedefine/>
    <w:uiPriority w:val="39"/>
    <w:rsid w:val="00DC523D"/>
    <w:pPr>
      <w:tabs>
        <w:tab w:val="left" w:pos="480"/>
        <w:tab w:val="right" w:leader="dot" w:pos="9720"/>
      </w:tabs>
      <w:spacing w:before="120" w:after="120"/>
    </w:pPr>
    <w:rPr>
      <w:rFonts w:ascii="Times New Roman" w:hAnsi="Times New Roman" w:cs="Times New Roman"/>
      <w:b/>
      <w:bCs/>
      <w:caps/>
      <w:szCs w:val="24"/>
    </w:rPr>
  </w:style>
  <w:style w:type="paragraph" w:styleId="TM2">
    <w:name w:val="toc 2"/>
    <w:basedOn w:val="Normal"/>
    <w:next w:val="Normal"/>
    <w:autoRedefine/>
    <w:uiPriority w:val="39"/>
    <w:rsid w:val="00547A99"/>
    <w:pPr>
      <w:ind w:left="240"/>
    </w:pPr>
    <w:rPr>
      <w:rFonts w:ascii="Times New Roman" w:hAnsi="Times New Roman" w:cs="Times New Roman"/>
      <w:smallCaps/>
      <w:szCs w:val="24"/>
    </w:rPr>
  </w:style>
  <w:style w:type="paragraph" w:styleId="TM3">
    <w:name w:val="toc 3"/>
    <w:basedOn w:val="Normal"/>
    <w:next w:val="Normal"/>
    <w:autoRedefine/>
    <w:uiPriority w:val="39"/>
    <w:rsid w:val="00547A99"/>
    <w:pPr>
      <w:ind w:left="480"/>
    </w:pPr>
    <w:rPr>
      <w:rFonts w:ascii="Times New Roman" w:hAnsi="Times New Roman" w:cs="Times New Roman"/>
      <w:i/>
      <w:iCs/>
      <w:szCs w:val="24"/>
    </w:rPr>
  </w:style>
  <w:style w:type="paragraph" w:styleId="TM4">
    <w:name w:val="toc 4"/>
    <w:basedOn w:val="Normal"/>
    <w:next w:val="Normal"/>
    <w:autoRedefine/>
    <w:uiPriority w:val="39"/>
    <w:rsid w:val="00547A99"/>
    <w:pPr>
      <w:ind w:left="720"/>
    </w:pPr>
    <w:rPr>
      <w:rFonts w:ascii="Times New Roman" w:hAnsi="Times New Roman" w:cs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547A99"/>
    <w:pPr>
      <w:ind w:left="960"/>
    </w:pPr>
    <w:rPr>
      <w:rFonts w:ascii="Times New Roman" w:hAnsi="Times New Roman" w:cs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547A99"/>
    <w:pPr>
      <w:ind w:left="1200"/>
    </w:pPr>
    <w:rPr>
      <w:rFonts w:ascii="Times New Roman" w:hAnsi="Times New Roman" w:cs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547A99"/>
    <w:pPr>
      <w:ind w:left="1440"/>
    </w:pPr>
    <w:rPr>
      <w:rFonts w:ascii="Times New Roman" w:hAnsi="Times New Roman" w:cs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547A99"/>
    <w:pPr>
      <w:ind w:left="1680"/>
    </w:pPr>
    <w:rPr>
      <w:rFonts w:ascii="Times New Roman" w:hAnsi="Times New Roman" w:cs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547A99"/>
    <w:pPr>
      <w:ind w:left="1920"/>
    </w:pPr>
    <w:rPr>
      <w:rFonts w:ascii="Times New Roman" w:hAnsi="Times New Roman" w:cs="Times New Roman"/>
      <w:sz w:val="18"/>
      <w:szCs w:val="21"/>
    </w:rPr>
  </w:style>
  <w:style w:type="paragraph" w:customStyle="1" w:styleId="Titre40">
    <w:name w:val="Titre4"/>
    <w:basedOn w:val="Titre3"/>
    <w:rsid w:val="009A5AE9"/>
    <w:rPr>
      <w:i w:val="0"/>
      <w:sz w:val="24"/>
    </w:rPr>
  </w:style>
  <w:style w:type="paragraph" w:styleId="Explorateurdedocuments">
    <w:name w:val="Document Map"/>
    <w:basedOn w:val="Normal"/>
    <w:semiHidden/>
    <w:rsid w:val="007D31E0"/>
    <w:pPr>
      <w:shd w:val="clear" w:color="auto" w:fill="00008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E69D6"/>
    <w:pPr>
      <w:spacing w:after="60"/>
      <w:jc w:val="center"/>
      <w:outlineLvl w:val="1"/>
    </w:pPr>
    <w:rPr>
      <w:rFonts w:ascii="Cambria" w:hAnsi="Cambria" w:cs="Times New Roman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E69D6"/>
    <w:rPr>
      <w:rFonts w:ascii="Cambria" w:eastAsia="Times New Roman" w:hAnsi="Cambria" w:cs="Times New Roman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F40B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5">
    <w:name w:val="Medium Shading 1 Accent 5"/>
    <w:basedOn w:val="TableauNormal"/>
    <w:uiPriority w:val="63"/>
    <w:rsid w:val="00203950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971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971E4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971E4"/>
    <w:rPr>
      <w:rFonts w:ascii="Tahoma" w:hAnsi="Tahoma" w:cs="Tahom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971E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971E4"/>
    <w:rPr>
      <w:b/>
      <w:bCs/>
    </w:rPr>
  </w:style>
  <w:style w:type="paragraph" w:styleId="Rvision">
    <w:name w:val="Revision"/>
    <w:hidden/>
    <w:uiPriority w:val="99"/>
    <w:semiHidden/>
    <w:rsid w:val="001971E4"/>
    <w:rPr>
      <w:rFonts w:ascii="Tahoma" w:hAnsi="Tahoma" w:cs="Tahoma"/>
      <w:szCs w:val="22"/>
    </w:rPr>
  </w:style>
  <w:style w:type="paragraph" w:styleId="Lgende">
    <w:name w:val="caption"/>
    <w:basedOn w:val="Normal"/>
    <w:next w:val="Normal"/>
    <w:uiPriority w:val="35"/>
    <w:qFormat/>
    <w:rsid w:val="001971E4"/>
    <w:rPr>
      <w:b/>
      <w:bCs/>
      <w:szCs w:val="20"/>
    </w:rPr>
  </w:style>
  <w:style w:type="paragraph" w:styleId="Paragraphedeliste">
    <w:name w:val="List Paragraph"/>
    <w:basedOn w:val="Normal"/>
    <w:uiPriority w:val="34"/>
    <w:qFormat/>
    <w:rsid w:val="00DC7473"/>
    <w:pPr>
      <w:ind w:left="720"/>
      <w:contextualSpacing/>
    </w:pPr>
  </w:style>
  <w:style w:type="table" w:customStyle="1" w:styleId="Grilleclaire-Accent11">
    <w:name w:val="Grille claire - Accent 11"/>
    <w:basedOn w:val="TableauNormal"/>
    <w:uiPriority w:val="62"/>
    <w:rsid w:val="001A470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ansinterligne">
    <w:name w:val="No Spacing"/>
    <w:link w:val="SansinterligneCar"/>
    <w:uiPriority w:val="1"/>
    <w:qFormat/>
    <w:rsid w:val="00EB40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0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yntaxalpha">
    <w:name w:val="syntax_alpha"/>
    <w:basedOn w:val="Policepardfaut"/>
    <w:rsid w:val="00800AEF"/>
  </w:style>
  <w:style w:type="character" w:customStyle="1" w:styleId="apple-converted-space">
    <w:name w:val="apple-converted-space"/>
    <w:basedOn w:val="Policepardfaut"/>
    <w:rsid w:val="00800AEF"/>
  </w:style>
  <w:style w:type="character" w:customStyle="1" w:styleId="syntaxquote">
    <w:name w:val="syntax_quote"/>
    <w:basedOn w:val="Policepardfaut"/>
    <w:rsid w:val="00800AEF"/>
  </w:style>
  <w:style w:type="character" w:customStyle="1" w:styleId="syntaxpunct">
    <w:name w:val="syntax_punct"/>
    <w:basedOn w:val="Policepardfaut"/>
    <w:rsid w:val="002E7E04"/>
  </w:style>
  <w:style w:type="character" w:customStyle="1" w:styleId="syntaxdigit">
    <w:name w:val="syntax_digit"/>
    <w:basedOn w:val="Policepardfaut"/>
    <w:rsid w:val="002E7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51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84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597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51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%3A%2F%2Fdev.mysql.com%2Fdoc%2Frefman%2F5.5%2Fen%2Fset.html&amp;token=f88cb96651673fb857a3b37bdc32c0a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gif"/><Relationship Id="rId12" Type="http://schemas.openxmlformats.org/officeDocument/2006/relationships/hyperlink" Target="http://localhost/phpmyadmin/url.php?url=http%3A%2F%2Fdev.mysql.com%2Fdoc%2Frefman%2F5.5%2Fen%2Fupdate.html&amp;token=f88cb96651673fb857a3b37bdc32c0a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%3A%2F%2Fdev.mysql.com%2Fdoc%2Frefman%2F5.5%2Fen%2Flogical-operators.html%23operator_not&amp;token=f88cb96651673fb857a3b37bdc32c0a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/phpmyadmin/url.php?url=http%3A%2F%2Fdev.mysql.com%2Fdoc%2Frefman%2F5.5%2Fen%2Falter-table.html&amp;token=f88cb96651673fb857a3b37bdc32c0a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%3A%2F%2Fdev.mysql.com%2Fdoc%2Frefman%2F5.5%2Fen%2Fcomparison-operators.html%23operator_equal&amp;token=f88cb96651673fb857a3b37bdc32c0ae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uffmann\CloudStation\Tyneo%20Consulting\01_Gestion%20de%20l'entreprise\01_Documents%20de%20l'entreprise\Template\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6DC4F832F142518FB732773A7775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C409C7-710C-408E-B470-E391FC692325}"/>
      </w:docPartPr>
      <w:docPartBody>
        <w:p w:rsidR="00000000" w:rsidRDefault="008E2CAB">
          <w:pPr>
            <w:pStyle w:val="CC6DC4F832F142518FB732773A7775E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2CAB"/>
    <w:rsid w:val="008E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21318861A54A929594540583206F2D">
    <w:name w:val="5E21318861A54A929594540583206F2D"/>
  </w:style>
  <w:style w:type="paragraph" w:customStyle="1" w:styleId="CC6DC4F832F142518FB732773A7775E7">
    <w:name w:val="CC6DC4F832F142518FB732773A7775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169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 Guide</vt:lpstr>
      <vt:lpstr/>
    </vt:vector>
  </TitlesOfParts>
  <Company>Tyneo Consulting</Company>
  <LinksUpToDate>false</LinksUpToDate>
  <CharactersWithSpaces>1132</CharactersWithSpaces>
  <SharedDoc>false</SharedDoc>
  <HLinks>
    <vt:vector size="6" baseType="variant"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_Toc344929288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skauffmann</dc:creator>
  <cp:lastModifiedBy>skauffmann</cp:lastModifiedBy>
  <cp:revision>7</cp:revision>
  <cp:lastPrinted>2013-01-19T15:19:00Z</cp:lastPrinted>
  <dcterms:created xsi:type="dcterms:W3CDTF">2013-01-31T19:43:00Z</dcterms:created>
  <dcterms:modified xsi:type="dcterms:W3CDTF">2013-01-31T22:32:00Z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http://www.tyneo-consulting.fr</vt:lpwstr>
  </property>
  <property fmtid="{D5CDD505-2E9C-101B-9397-08002B2CF9AE}" pid="3" name="Language">
    <vt:lpwstr>French / Français</vt:lpwstr>
  </property>
</Properties>
</file>